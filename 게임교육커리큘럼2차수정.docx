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1C" w:rsidRDefault="00B1481C">
      <w:pPr>
        <w:pStyle w:val="s0"/>
        <w:jc w:val="both"/>
      </w:pPr>
      <w:r>
        <w:rPr>
          <w:rFonts w:cs="바탕" w:hint="eastAsia"/>
          <w:b/>
          <w:bCs/>
          <w:sz w:val="20"/>
          <w:szCs w:val="20"/>
        </w:rPr>
        <w:t>게임일반과정</w:t>
      </w:r>
    </w:p>
    <w:p w:rsidR="00B1481C" w:rsidRDefault="000B6EE3">
      <w:pPr>
        <w:pStyle w:val="s0"/>
        <w:jc w:val="both"/>
      </w:pPr>
      <w:r>
        <w:rPr>
          <w:noProof/>
        </w:rPr>
        <w:pict>
          <v:line id="Line 2" o:spid="_x0000_s1026" style="position:absolute;left:0;text-align:left;z-index:251655168;visibility:visible;mso-position-horizontal-relative:page;mso-position-vertical-relative:page" from="40pt,77.25pt" to="554.5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ie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" o:allowincell="f">
            <w10:wrap anchorx="page" anchory="page"/>
          </v:line>
        </w:pict>
      </w:r>
    </w:p>
    <w:p w:rsidR="00B1481C" w:rsidRDefault="00B1481C">
      <w:pPr>
        <w:pStyle w:val="s0"/>
        <w:jc w:val="both"/>
      </w:pPr>
      <w:r>
        <w:rPr>
          <w:rFonts w:cs="바탕" w:hint="eastAsia"/>
          <w:sz w:val="20"/>
          <w:szCs w:val="20"/>
        </w:rPr>
        <w:t>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게임기획</w:t>
      </w:r>
      <w:proofErr w:type="gramStart"/>
      <w:r w:rsidR="005B4C10">
        <w:rPr>
          <w:rFonts w:cs="바탕" w:hint="eastAsia"/>
          <w:sz w:val="20"/>
          <w:szCs w:val="20"/>
        </w:rPr>
        <w:t>( Game</w:t>
      </w:r>
      <w:proofErr w:type="gramEnd"/>
      <w:r w:rsidR="005B4C10">
        <w:rPr>
          <w:rFonts w:cs="바탕" w:hint="eastAsia"/>
          <w:sz w:val="20"/>
          <w:szCs w:val="20"/>
        </w:rPr>
        <w:t xml:space="preserve"> Design )</w:t>
      </w:r>
      <w:r>
        <w:rPr>
          <w:rFonts w:cs="바탕" w:hint="eastAsia"/>
          <w:sz w:val="20"/>
          <w:szCs w:val="20"/>
        </w:rPr>
        <w:t>과정</w:t>
      </w:r>
    </w:p>
    <w:p w:rsidR="00B1481C" w:rsidRDefault="00B1481C">
      <w:pPr>
        <w:pStyle w:val="s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•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과정소개</w:t>
      </w:r>
    </w:p>
    <w:p w:rsidR="00B1481C" w:rsidRDefault="00B1481C">
      <w:pPr>
        <w:pStyle w:val="s0"/>
        <w:jc w:val="both"/>
      </w:pPr>
      <w:r>
        <w:rPr>
          <w:rFonts w:cs="바탕" w:hint="eastAsia"/>
          <w:sz w:val="20"/>
          <w:szCs w:val="20"/>
        </w:rPr>
        <w:t>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과정은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게임기획</w:t>
      </w:r>
      <w:r w:rsidR="005B4C10">
        <w:rPr>
          <w:rFonts w:cs="바탕" w:hint="eastAsia"/>
          <w:sz w:val="20"/>
          <w:szCs w:val="20"/>
        </w:rPr>
        <w:t>(Design)</w:t>
      </w:r>
      <w:r>
        <w:rPr>
          <w:rFonts w:cs="바탕" w:hint="eastAsia"/>
          <w:sz w:val="20"/>
          <w:szCs w:val="20"/>
        </w:rPr>
        <w:t>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기본개념과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활용기법을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학습하</w:t>
      </w:r>
      <w:r w:rsidR="005B4C10">
        <w:rPr>
          <w:rFonts w:cs="바탕" w:hint="eastAsia"/>
          <w:sz w:val="20"/>
          <w:szCs w:val="20"/>
        </w:rPr>
        <w:t>여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게임</w:t>
      </w:r>
      <w:r w:rsidR="005B4C10">
        <w:rPr>
          <w:rFonts w:cs="바탕" w:hint="eastAsia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개발</w:t>
      </w:r>
      <w:r w:rsidR="005B4C10">
        <w:rPr>
          <w:rFonts w:cs="바탕" w:hint="eastAsia"/>
          <w:sz w:val="20"/>
          <w:szCs w:val="20"/>
        </w:rPr>
        <w:t xml:space="preserve"> 및 </w:t>
      </w:r>
      <w:proofErr w:type="spellStart"/>
      <w:r>
        <w:rPr>
          <w:rFonts w:cs="바탕" w:hint="eastAsia"/>
          <w:sz w:val="20"/>
          <w:szCs w:val="20"/>
        </w:rPr>
        <w:t>퍼블리싱</w:t>
      </w:r>
      <w:r w:rsidR="005B4C10">
        <w:rPr>
          <w:rFonts w:cs="바탕" w:hint="eastAsia"/>
          <w:sz w:val="20"/>
          <w:szCs w:val="20"/>
        </w:rPr>
        <w:t>에</w:t>
      </w:r>
      <w:proofErr w:type="spellEnd"/>
      <w:r w:rsidR="005B4C10">
        <w:rPr>
          <w:rFonts w:cs="바탕" w:hint="eastAsia"/>
          <w:sz w:val="20"/>
          <w:szCs w:val="20"/>
        </w:rPr>
        <w:t xml:space="preserve"> 필요한 </w:t>
      </w:r>
      <w:proofErr w:type="spellStart"/>
      <w:r w:rsidR="005B4C10">
        <w:rPr>
          <w:rFonts w:cs="바탕" w:hint="eastAsia"/>
          <w:sz w:val="20"/>
          <w:szCs w:val="20"/>
        </w:rPr>
        <w:t>컨텐츠의</w:t>
      </w:r>
      <w:proofErr w:type="spellEnd"/>
      <w:r w:rsidR="005B4C10">
        <w:rPr>
          <w:rFonts w:cs="바탕" w:hint="eastAsia"/>
          <w:sz w:val="20"/>
          <w:szCs w:val="20"/>
        </w:rPr>
        <w:t xml:space="preserve"> 개발 및 평가에 대한 실무 능력을 갖추는 과정입니다. </w:t>
      </w:r>
      <w:r>
        <w:rPr>
          <w:rFonts w:cs="바탕" w:hint="eastAsia"/>
          <w:sz w:val="20"/>
          <w:szCs w:val="20"/>
        </w:rPr>
        <w:t>게임</w:t>
      </w:r>
      <w:r w:rsidR="005B4C10">
        <w:rPr>
          <w:rFonts w:cs="바탕" w:hint="eastAsia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소재</w:t>
      </w:r>
      <w:r w:rsidR="005B4C10">
        <w:rPr>
          <w:rFonts w:cs="바탕" w:hint="eastAsia"/>
          <w:sz w:val="20"/>
          <w:szCs w:val="20"/>
        </w:rPr>
        <w:t>/아이디어 도출 방법</w:t>
      </w:r>
      <w:r w:rsidR="00A21327">
        <w:rPr>
          <w:rFonts w:cs="바탕" w:hint="eastAsia"/>
          <w:sz w:val="20"/>
          <w:szCs w:val="20"/>
        </w:rPr>
        <w:t>을 시작으로</w:t>
      </w:r>
      <w:r w:rsidR="005B4C10">
        <w:rPr>
          <w:rFonts w:cs="바탕"/>
          <w:sz w:val="20"/>
          <w:szCs w:val="20"/>
        </w:rPr>
        <w:t>,</w:t>
      </w:r>
      <w:r w:rsidR="005B4C10">
        <w:rPr>
          <w:rFonts w:cs="바탕" w:hint="eastAsia"/>
          <w:sz w:val="20"/>
          <w:szCs w:val="20"/>
        </w:rPr>
        <w:t xml:space="preserve"> 브레인 </w:t>
      </w:r>
      <w:proofErr w:type="spellStart"/>
      <w:r w:rsidR="005B4C10">
        <w:rPr>
          <w:rFonts w:cs="바탕" w:hint="eastAsia"/>
          <w:sz w:val="20"/>
          <w:szCs w:val="20"/>
        </w:rPr>
        <w:t>스토밍</w:t>
      </w:r>
      <w:proofErr w:type="spellEnd"/>
      <w:r w:rsidR="005B4C10">
        <w:rPr>
          <w:rFonts w:cs="바탕" w:hint="eastAsia"/>
          <w:sz w:val="20"/>
          <w:szCs w:val="20"/>
        </w:rPr>
        <w:t>, 아이디어의 문서화, 세부적인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게임디자인</w:t>
      </w:r>
      <w:r>
        <w:rPr>
          <w:rFonts w:cs="바탕"/>
          <w:sz w:val="20"/>
          <w:szCs w:val="20"/>
        </w:rPr>
        <w:t>(</w:t>
      </w:r>
      <w:proofErr w:type="spellStart"/>
      <w:r w:rsidR="005B4C10">
        <w:rPr>
          <w:rFonts w:cs="바탕" w:hint="eastAsia"/>
          <w:sz w:val="20"/>
          <w:szCs w:val="20"/>
        </w:rPr>
        <w:t>컨텐츠</w:t>
      </w:r>
      <w:proofErr w:type="spellEnd"/>
      <w:r w:rsidR="005B4C10">
        <w:rPr>
          <w:rFonts w:cs="바탕" w:hint="eastAsia"/>
          <w:sz w:val="20"/>
          <w:szCs w:val="20"/>
        </w:rPr>
        <w:t xml:space="preserve"> </w:t>
      </w:r>
      <w:proofErr w:type="spellStart"/>
      <w:r w:rsidR="005B4C10">
        <w:rPr>
          <w:rFonts w:cs="바탕" w:hint="eastAsia"/>
          <w:sz w:val="20"/>
          <w:szCs w:val="20"/>
        </w:rPr>
        <w:t>플로우</w:t>
      </w:r>
      <w:proofErr w:type="spellEnd"/>
      <w:r w:rsidR="005B4C10">
        <w:rPr>
          <w:rFonts w:cs="바탕" w:hint="eastAsia"/>
          <w:sz w:val="20"/>
          <w:szCs w:val="20"/>
        </w:rPr>
        <w:t xml:space="preserve"> 디자인, </w:t>
      </w:r>
      <w:r>
        <w:rPr>
          <w:rFonts w:cs="바탕" w:hint="eastAsia"/>
          <w:sz w:val="20"/>
          <w:szCs w:val="20"/>
        </w:rPr>
        <w:t>레벨</w:t>
      </w:r>
      <w:r w:rsidR="005B4C10">
        <w:rPr>
          <w:rFonts w:cs="바탕" w:hint="eastAsia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디자인</w:t>
      </w:r>
      <w:r w:rsidR="005B4C10">
        <w:rPr>
          <w:rFonts w:cs="바탕"/>
          <w:sz w:val="20"/>
          <w:szCs w:val="20"/>
        </w:rPr>
        <w:t>,</w:t>
      </w:r>
      <w:r>
        <w:rPr>
          <w:rFonts w:cs="바탕"/>
          <w:sz w:val="20"/>
          <w:szCs w:val="20"/>
        </w:rPr>
        <w:t xml:space="preserve"> UI</w:t>
      </w:r>
      <w:r w:rsidR="00A21327">
        <w:rPr>
          <w:rFonts w:cs="바탕" w:hint="eastAsia"/>
          <w:sz w:val="20"/>
          <w:szCs w:val="20"/>
        </w:rPr>
        <w:t xml:space="preserve"> 구성</w:t>
      </w:r>
      <w:r w:rsidR="00A21327">
        <w:rPr>
          <w:rFonts w:cs="바탕"/>
          <w:sz w:val="20"/>
          <w:szCs w:val="20"/>
        </w:rPr>
        <w:t>,</w:t>
      </w:r>
      <w:r w:rsidR="00A21327">
        <w:rPr>
          <w:rFonts w:cs="바탕" w:hint="eastAsia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</w:t>
      </w:r>
      <w:r w:rsidR="00A21327">
        <w:rPr>
          <w:rFonts w:cs="바탕" w:hint="eastAsia"/>
          <w:sz w:val="20"/>
          <w:szCs w:val="20"/>
        </w:rPr>
        <w:t xml:space="preserve"> </w:t>
      </w:r>
      <w:proofErr w:type="spellStart"/>
      <w:r>
        <w:rPr>
          <w:rFonts w:cs="바탕" w:hint="eastAsia"/>
          <w:sz w:val="20"/>
          <w:szCs w:val="20"/>
        </w:rPr>
        <w:t>콘텐츠</w:t>
      </w:r>
      <w:proofErr w:type="spellEnd"/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평가</w:t>
      </w:r>
      <w:r>
        <w:rPr>
          <w:rFonts w:cs="바탕"/>
          <w:sz w:val="20"/>
          <w:szCs w:val="20"/>
        </w:rPr>
        <w:t xml:space="preserve">) </w:t>
      </w:r>
      <w:r w:rsidR="00A21327">
        <w:rPr>
          <w:rFonts w:cs="바탕" w:hint="eastAsia"/>
          <w:sz w:val="20"/>
          <w:szCs w:val="20"/>
        </w:rPr>
        <w:t xml:space="preserve">등의 문서화 방법과 팀 별 프로젝트를 수행함으로써 팀 내 </w:t>
      </w:r>
      <w:r w:rsidR="007C48F5">
        <w:rPr>
          <w:rFonts w:cs="바탕" w:hint="eastAsia"/>
          <w:sz w:val="20"/>
          <w:szCs w:val="20"/>
        </w:rPr>
        <w:t>커뮤니케이션</w:t>
      </w:r>
      <w:r w:rsidR="00A21327">
        <w:rPr>
          <w:rFonts w:cs="바탕" w:hint="eastAsia"/>
          <w:sz w:val="20"/>
          <w:szCs w:val="20"/>
        </w:rPr>
        <w:t xml:space="preserve"> 경험 등에 대한 완벽한 프로젝트의 시작과 끝을 경험할 수 있습니다. </w:t>
      </w:r>
      <w:r>
        <w:rPr>
          <w:rFonts w:cs="바탕" w:hint="eastAsia"/>
          <w:sz w:val="20"/>
          <w:szCs w:val="20"/>
        </w:rPr>
        <w:t>이러한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모든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교육은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실무현장에서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요구되는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맞춤교육으로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진행되며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기업과의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프로젝트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공동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수행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현장전문가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지도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기업연수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proofErr w:type="spellStart"/>
      <w:r>
        <w:rPr>
          <w:rFonts w:cs="바탕" w:hint="eastAsia"/>
          <w:sz w:val="20"/>
          <w:szCs w:val="20"/>
        </w:rPr>
        <w:t>인턴쉽으로</w:t>
      </w:r>
      <w:proofErr w:type="spellEnd"/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실무경험을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쌓게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산·학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컨소시엄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협력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또한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팀</w:t>
      </w:r>
      <w:r w:rsidR="00A21327">
        <w:rPr>
          <w:rFonts w:cs="바탕" w:hint="eastAsia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상용화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게임프로젝트를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수행함으로써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우수한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작품은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기업과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공동개발이나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독립개발사를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창업할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있도록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지원합니다</w:t>
      </w:r>
      <w:r>
        <w:rPr>
          <w:rFonts w:cs="바탕"/>
          <w:sz w:val="20"/>
          <w:szCs w:val="20"/>
        </w:rPr>
        <w:t>.</w:t>
      </w:r>
    </w:p>
    <w:p w:rsidR="00B1481C" w:rsidRPr="0063762B" w:rsidRDefault="00B1481C">
      <w:pPr>
        <w:pStyle w:val="s0"/>
        <w:jc w:val="both"/>
      </w:pPr>
    </w:p>
    <w:p w:rsidR="00B1481C" w:rsidRDefault="00B1481C">
      <w:pPr>
        <w:pStyle w:val="s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•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교육내용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53"/>
        <w:gridCol w:w="1400"/>
        <w:gridCol w:w="5835"/>
      </w:tblGrid>
      <w:tr w:rsidR="00B1481C" w:rsidRPr="00B1481C" w:rsidTr="00595F83">
        <w:trPr>
          <w:trHeight w:val="370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B1481C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교육과정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B1481C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기간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B1481C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주요교육내용</w:t>
            </w:r>
          </w:p>
        </w:tc>
      </w:tr>
      <w:tr w:rsidR="00B1481C" w:rsidRPr="00B1481C" w:rsidTr="00595F83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48F5" w:rsidRPr="00893C90" w:rsidRDefault="00B1481C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 w:hint="eastAsia"/>
                <w:sz w:val="18"/>
                <w:szCs w:val="18"/>
              </w:rPr>
              <w:t>게임</w:t>
            </w:r>
            <w:r w:rsidRPr="00B1481C">
              <w:rPr>
                <w:rFonts w:cs="바탕"/>
                <w:sz w:val="18"/>
                <w:szCs w:val="18"/>
              </w:rPr>
              <w:t xml:space="preserve"> </w:t>
            </w:r>
            <w:r w:rsidR="007C48F5">
              <w:rPr>
                <w:rFonts w:cs="바탕" w:hint="eastAsia"/>
                <w:sz w:val="18"/>
                <w:szCs w:val="18"/>
              </w:rPr>
              <w:t>디자이너 소양 교육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63762B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3</w:t>
            </w:r>
            <w:r w:rsidR="00B1481C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48F5" w:rsidRPr="007C48F5" w:rsidRDefault="00B1481C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A21327">
              <w:rPr>
                <w:rFonts w:cs="바탕" w:hint="eastAsia"/>
                <w:sz w:val="18"/>
                <w:szCs w:val="18"/>
              </w:rPr>
              <w:t xml:space="preserve">게임 </w:t>
            </w:r>
            <w:r w:rsidR="007C48F5">
              <w:rPr>
                <w:rFonts w:cs="바탕" w:hint="eastAsia"/>
                <w:sz w:val="18"/>
                <w:szCs w:val="18"/>
              </w:rPr>
              <w:t>디자인 정의</w:t>
            </w:r>
          </w:p>
          <w:p w:rsidR="00B1481C" w:rsidRDefault="00B1481C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Pr="00B1481C">
              <w:rPr>
                <w:rFonts w:cs="바탕" w:hint="eastAsia"/>
                <w:sz w:val="18"/>
                <w:szCs w:val="18"/>
              </w:rPr>
              <w:t>게임</w:t>
            </w:r>
            <w:r w:rsidR="00A21327">
              <w:rPr>
                <w:rFonts w:cs="바탕" w:hint="eastAsia"/>
                <w:sz w:val="18"/>
                <w:szCs w:val="18"/>
              </w:rPr>
              <w:t xml:space="preserve"> </w:t>
            </w:r>
            <w:r w:rsidR="00893C90">
              <w:rPr>
                <w:rFonts w:cs="바탕" w:hint="eastAsia"/>
                <w:sz w:val="18"/>
                <w:szCs w:val="18"/>
              </w:rPr>
              <w:t xml:space="preserve">전체 </w:t>
            </w:r>
            <w:r w:rsidR="007C48F5">
              <w:rPr>
                <w:rFonts w:cs="바탕" w:hint="eastAsia"/>
                <w:sz w:val="18"/>
                <w:szCs w:val="18"/>
              </w:rPr>
              <w:t>개발 프로세스에서의 게임 디자이너의 역할에 대한 교육</w:t>
            </w:r>
            <w:bookmarkStart w:id="0" w:name="_GoBack"/>
            <w:bookmarkEnd w:id="0"/>
          </w:p>
          <w:p w:rsidR="007C48F5" w:rsidRDefault="007C48F5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-게임 디자인 세부 </w:t>
            </w:r>
            <w:r w:rsidR="00893C90">
              <w:rPr>
                <w:rFonts w:cs="바탕" w:hint="eastAsia"/>
                <w:sz w:val="18"/>
                <w:szCs w:val="18"/>
              </w:rPr>
              <w:t>파트</w:t>
            </w:r>
            <w:r>
              <w:rPr>
                <w:rFonts w:cs="바탕" w:hint="eastAsia"/>
                <w:sz w:val="18"/>
                <w:szCs w:val="18"/>
              </w:rPr>
              <w:t>의 구분</w:t>
            </w:r>
          </w:p>
          <w:p w:rsidR="009753EC" w:rsidRPr="00893C90" w:rsidRDefault="009753EC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-게임 장르별 디자인의 구분</w:t>
            </w:r>
          </w:p>
          <w:p w:rsidR="004D04E1" w:rsidRPr="004D04E1" w:rsidRDefault="00B1481C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Pr="00B1481C">
              <w:rPr>
                <w:rFonts w:cs="바탕" w:hint="eastAsia"/>
                <w:sz w:val="18"/>
                <w:szCs w:val="18"/>
              </w:rPr>
              <w:t>게</w:t>
            </w:r>
            <w:r w:rsidR="007C48F5">
              <w:rPr>
                <w:rFonts w:cs="바탕" w:hint="eastAsia"/>
                <w:sz w:val="18"/>
                <w:szCs w:val="18"/>
              </w:rPr>
              <w:t>임 디자인 파트와 다른 파트와의 협업에 대한 교육</w:t>
            </w:r>
          </w:p>
        </w:tc>
      </w:tr>
      <w:tr w:rsidR="00B1481C" w:rsidRPr="00B1481C" w:rsidTr="00595F83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B1481C" w:rsidP="00031D5B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게임</w:t>
            </w:r>
            <w:r w:rsidR="00893C90">
              <w:rPr>
                <w:rFonts w:cs="바탕" w:hint="eastAsia"/>
                <w:sz w:val="18"/>
                <w:szCs w:val="18"/>
              </w:rPr>
              <w:t xml:space="preserve"> 디자이너 </w:t>
            </w:r>
            <w:r w:rsidR="00031D5B">
              <w:rPr>
                <w:rFonts w:cs="바탕" w:hint="eastAsia"/>
                <w:sz w:val="18"/>
                <w:szCs w:val="18"/>
              </w:rPr>
              <w:t>세부 분야 교육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63762B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4</w:t>
            </w:r>
            <w:r w:rsidR="00B1481C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2927" w:rsidRDefault="00C92927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-공통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교육 :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아이디어 도출, 브레인 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스토밍</w:t>
            </w:r>
            <w:proofErr w:type="spellEnd"/>
            <w:r>
              <w:rPr>
                <w:rFonts w:cs="바탕" w:hint="eastAsia"/>
                <w:sz w:val="18"/>
                <w:szCs w:val="18"/>
              </w:rPr>
              <w:t xml:space="preserve"> 훈련</w:t>
            </w:r>
          </w:p>
          <w:p w:rsidR="00B1481C" w:rsidRPr="00C92927" w:rsidRDefault="00B1481C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893C90">
              <w:rPr>
                <w:rFonts w:cs="바탕" w:hint="eastAsia"/>
                <w:sz w:val="18"/>
                <w:szCs w:val="18"/>
              </w:rPr>
              <w:t>세계관</w:t>
            </w:r>
            <w:r w:rsidR="00C92927">
              <w:rPr>
                <w:rFonts w:cs="바탕" w:hint="eastAsia"/>
                <w:sz w:val="18"/>
                <w:szCs w:val="18"/>
              </w:rPr>
              <w:t xml:space="preserve">, 스토리/시나리오 전개, UI 디자인, 시스템 디자인, 레벨 디자인, </w:t>
            </w:r>
            <w:proofErr w:type="spellStart"/>
            <w:r w:rsidR="00C92927">
              <w:rPr>
                <w:rFonts w:cs="바탕" w:hint="eastAsia"/>
                <w:sz w:val="18"/>
                <w:szCs w:val="18"/>
              </w:rPr>
              <w:t>컨텐츠</w:t>
            </w:r>
            <w:proofErr w:type="spellEnd"/>
            <w:r w:rsidR="00C92927">
              <w:rPr>
                <w:rFonts w:cs="바탕" w:hint="eastAsia"/>
                <w:sz w:val="18"/>
                <w:szCs w:val="18"/>
              </w:rPr>
              <w:t xml:space="preserve"> 전개/유지/보수</w:t>
            </w:r>
            <w:r w:rsidR="00521DE5">
              <w:rPr>
                <w:rFonts w:cs="바탕" w:hint="eastAsia"/>
                <w:sz w:val="18"/>
                <w:szCs w:val="18"/>
              </w:rPr>
              <w:t xml:space="preserve"> 등의 </w:t>
            </w:r>
            <w:r w:rsidR="00B24D56">
              <w:rPr>
                <w:rFonts w:cs="바탕" w:hint="eastAsia"/>
                <w:sz w:val="18"/>
                <w:szCs w:val="18"/>
              </w:rPr>
              <w:t>세부 분야</w:t>
            </w:r>
            <w:r w:rsidR="00521DE5">
              <w:rPr>
                <w:rFonts w:cs="바탕" w:hint="eastAsia"/>
                <w:sz w:val="18"/>
                <w:szCs w:val="18"/>
              </w:rPr>
              <w:t xml:space="preserve"> 별 구분 및 순환 교육</w:t>
            </w:r>
            <w:r w:rsidR="00C92927">
              <w:rPr>
                <w:rFonts w:cs="바탕" w:hint="eastAsia"/>
                <w:sz w:val="18"/>
                <w:szCs w:val="18"/>
              </w:rPr>
              <w:t xml:space="preserve"> </w:t>
            </w:r>
          </w:p>
          <w:p w:rsidR="009753EC" w:rsidRPr="009753EC" w:rsidRDefault="00B1481C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9753EC">
              <w:rPr>
                <w:rFonts w:cs="바탕" w:hint="eastAsia"/>
                <w:sz w:val="18"/>
                <w:szCs w:val="18"/>
              </w:rPr>
              <w:t xml:space="preserve">게임 디자인 세부 </w:t>
            </w:r>
            <w:r w:rsidR="00B24D56">
              <w:rPr>
                <w:rFonts w:cs="바탕" w:hint="eastAsia"/>
                <w:sz w:val="18"/>
                <w:szCs w:val="18"/>
              </w:rPr>
              <w:t>분야</w:t>
            </w:r>
            <w:r w:rsidR="009753EC">
              <w:rPr>
                <w:rFonts w:cs="바탕" w:hint="eastAsia"/>
                <w:sz w:val="18"/>
                <w:szCs w:val="18"/>
              </w:rPr>
              <w:t>와 다른 파트와의 협업에 대한 교육</w:t>
            </w:r>
          </w:p>
        </w:tc>
      </w:tr>
      <w:tr w:rsidR="00B1481C" w:rsidRPr="00B1481C" w:rsidTr="00595F83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9F005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초급 디자이너</w:t>
            </w:r>
            <w:r w:rsidR="009753EC">
              <w:rPr>
                <w:rFonts w:cs="바탕" w:hint="eastAsia"/>
                <w:sz w:val="18"/>
                <w:szCs w:val="18"/>
              </w:rPr>
              <w:t xml:space="preserve"> 교육</w:t>
            </w:r>
            <w:proofErr w:type="gramStart"/>
            <w:r w:rsidR="00031D5B">
              <w:rPr>
                <w:rFonts w:cs="바탕" w:hint="eastAsia"/>
                <w:sz w:val="18"/>
                <w:szCs w:val="18"/>
              </w:rPr>
              <w:t>( 기본</w:t>
            </w:r>
            <w:proofErr w:type="gramEnd"/>
            <w:r w:rsidR="00031D5B">
              <w:rPr>
                <w:rFonts w:cs="바탕" w:hint="eastAsia"/>
                <w:sz w:val="18"/>
                <w:szCs w:val="18"/>
              </w:rPr>
              <w:t xml:space="preserve"> 기술 교육 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63762B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5</w:t>
            </w:r>
            <w:r w:rsidR="00B1481C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4D56" w:rsidRDefault="00B1481C" w:rsidP="00B24D56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9753EC">
              <w:rPr>
                <w:rFonts w:cs="바탕" w:hint="eastAsia"/>
                <w:sz w:val="18"/>
                <w:szCs w:val="18"/>
              </w:rPr>
              <w:t>디자인 각 단계별 문서 작성에 대한 교육/세부 분야별 순환 교육</w:t>
            </w:r>
          </w:p>
          <w:p w:rsidR="009F005F" w:rsidRDefault="009F005F" w:rsidP="00B24D56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-디자인 파트에 사용되는 다양한 툴 관련 교육</w:t>
            </w:r>
          </w:p>
          <w:p w:rsidR="00B1481C" w:rsidRPr="00B24D56" w:rsidRDefault="00B24D56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세부 분야별 필요한 타 파트와의 실무 커뮤니케이션을 위한 교육</w:t>
            </w:r>
          </w:p>
          <w:p w:rsidR="00B1481C" w:rsidRPr="00B1481C" w:rsidRDefault="00B1481C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B24D56">
              <w:rPr>
                <w:rFonts w:cs="바탕" w:hint="eastAsia"/>
                <w:sz w:val="18"/>
                <w:szCs w:val="18"/>
              </w:rPr>
              <w:t xml:space="preserve">전체 디자인 문서 통합 작성 테스트 </w:t>
            </w:r>
            <w:proofErr w:type="gramStart"/>
            <w:r w:rsidR="00B24D56">
              <w:rPr>
                <w:rFonts w:cs="바탕" w:hint="eastAsia"/>
                <w:sz w:val="18"/>
                <w:szCs w:val="18"/>
              </w:rPr>
              <w:t>( 개인별</w:t>
            </w:r>
            <w:proofErr w:type="gramEnd"/>
            <w:r w:rsidR="00B24D56">
              <w:rPr>
                <w:rFonts w:cs="바탕" w:hint="eastAsia"/>
                <w:sz w:val="18"/>
                <w:szCs w:val="18"/>
              </w:rPr>
              <w:t xml:space="preserve"> )</w:t>
            </w:r>
          </w:p>
          <w:p w:rsidR="00B1481C" w:rsidRPr="00B1481C" w:rsidRDefault="00B1481C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B24D56">
              <w:rPr>
                <w:rFonts w:cs="바탕" w:hint="eastAsia"/>
                <w:sz w:val="18"/>
                <w:szCs w:val="18"/>
              </w:rPr>
              <w:t>세부 분야 팀 구성을 통한 전체 디자인 문서 통합 작성 테스트</w:t>
            </w:r>
          </w:p>
          <w:p w:rsidR="00B1481C" w:rsidRPr="00B1481C" w:rsidRDefault="00B1481C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proofErr w:type="spellStart"/>
            <w:r w:rsidR="009F005F">
              <w:rPr>
                <w:rFonts w:cs="바탕" w:hint="eastAsia"/>
                <w:sz w:val="18"/>
                <w:szCs w:val="18"/>
              </w:rPr>
              <w:t>역기획서</w:t>
            </w:r>
            <w:proofErr w:type="spellEnd"/>
            <w:r w:rsidR="009F005F">
              <w:rPr>
                <w:rFonts w:cs="바탕" w:hint="eastAsia"/>
                <w:sz w:val="18"/>
                <w:szCs w:val="18"/>
              </w:rPr>
              <w:t xml:space="preserve"> 작성을 통한 분석력 교육</w:t>
            </w:r>
          </w:p>
        </w:tc>
      </w:tr>
      <w:tr w:rsidR="00B1481C" w:rsidRPr="00B1481C" w:rsidTr="00595F83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9F005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중급</w:t>
            </w:r>
            <w:r w:rsidR="00B1481C" w:rsidRPr="00B1481C">
              <w:rPr>
                <w:rFonts w:cs="바탕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sz w:val="18"/>
                <w:szCs w:val="18"/>
              </w:rPr>
              <w:t>디자이너 교육</w:t>
            </w:r>
            <w:proofErr w:type="gramStart"/>
            <w:r w:rsidR="00031D5B">
              <w:rPr>
                <w:rFonts w:cs="바탕" w:hint="eastAsia"/>
                <w:sz w:val="18"/>
                <w:szCs w:val="18"/>
              </w:rPr>
              <w:t>( 타</w:t>
            </w:r>
            <w:proofErr w:type="gramEnd"/>
            <w:r w:rsidR="00031D5B">
              <w:rPr>
                <w:rFonts w:cs="바탕" w:hint="eastAsia"/>
                <w:sz w:val="18"/>
                <w:szCs w:val="18"/>
              </w:rPr>
              <w:t xml:space="preserve"> 파트와의 협업 교육 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B1481C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8</w:t>
            </w:r>
            <w:r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1D5B" w:rsidRDefault="00031D5B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-공통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사항 :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디자인 팀 구성</w:t>
            </w:r>
          </w:p>
          <w:p w:rsidR="00B1481C" w:rsidRPr="00B1481C" w:rsidRDefault="00B1481C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9F005F">
              <w:rPr>
                <w:rFonts w:cs="바탕" w:hint="eastAsia"/>
                <w:sz w:val="18"/>
                <w:szCs w:val="18"/>
              </w:rPr>
              <w:t>개체 지향 디자인 교육</w:t>
            </w:r>
          </w:p>
          <w:p w:rsidR="00B1481C" w:rsidRPr="00B1481C" w:rsidRDefault="00B1481C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9F005F">
              <w:rPr>
                <w:rFonts w:cs="바탕" w:hint="eastAsia"/>
                <w:sz w:val="18"/>
                <w:szCs w:val="18"/>
              </w:rPr>
              <w:t>세</w:t>
            </w:r>
            <w:r w:rsidR="00031D5B">
              <w:rPr>
                <w:rFonts w:cs="바탕" w:hint="eastAsia"/>
                <w:sz w:val="18"/>
                <w:szCs w:val="18"/>
              </w:rPr>
              <w:t>부 파트 별 상호간의 피드백을 통한 디자인 훈련</w:t>
            </w:r>
          </w:p>
          <w:p w:rsidR="00B1481C" w:rsidRDefault="00B1481C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031D5B">
              <w:rPr>
                <w:rFonts w:cs="바탕" w:hint="eastAsia"/>
                <w:sz w:val="18"/>
                <w:szCs w:val="18"/>
              </w:rPr>
              <w:t>타 파트와의 피드백을 통한 디자인 훈련</w:t>
            </w:r>
          </w:p>
          <w:p w:rsidR="00031D5B" w:rsidRPr="00031D5B" w:rsidRDefault="00031D5B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-데이터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아트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>, 프로그래밍 파트 등을 위한 ) 디자인 교육</w:t>
            </w:r>
          </w:p>
        </w:tc>
      </w:tr>
      <w:tr w:rsidR="00B1481C" w:rsidRPr="00C229E8" w:rsidTr="00595F83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9F005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고급</w:t>
            </w:r>
            <w:r w:rsidR="00B1481C" w:rsidRPr="00B1481C">
              <w:rPr>
                <w:rFonts w:cs="바탕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sz w:val="18"/>
                <w:szCs w:val="18"/>
              </w:rPr>
              <w:t>디자이너 교육</w:t>
            </w:r>
            <w:proofErr w:type="gramStart"/>
            <w:r w:rsidR="00031D5B">
              <w:rPr>
                <w:rFonts w:cs="바탕" w:hint="eastAsia"/>
                <w:sz w:val="18"/>
                <w:szCs w:val="18"/>
              </w:rPr>
              <w:t>( 게임</w:t>
            </w:r>
            <w:proofErr w:type="gramEnd"/>
            <w:r w:rsidR="00031D5B">
              <w:rPr>
                <w:rFonts w:cs="바탕" w:hint="eastAsia"/>
                <w:sz w:val="18"/>
                <w:szCs w:val="18"/>
              </w:rPr>
              <w:t xml:space="preserve"> 개발 중, 후반 프로세스에서의 협업 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B1481C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8</w:t>
            </w:r>
            <w:r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9E8" w:rsidRDefault="00C229E8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-3D 엔진 활용 교육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UDK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>, Unity3D 등 )</w:t>
            </w:r>
          </w:p>
          <w:p w:rsidR="00C229E8" w:rsidRDefault="00C229E8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-개체 지향 디자인과 3D 엔진을 활용한 실무 디자인 교육</w:t>
            </w:r>
          </w:p>
          <w:p w:rsidR="00EC0454" w:rsidRPr="00C229E8" w:rsidRDefault="00EC0454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-다양한 플랫폼(PC, 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IPhone</w:t>
            </w:r>
            <w:proofErr w:type="spellEnd"/>
            <w:r>
              <w:rPr>
                <w:rFonts w:cs="바탕" w:hint="eastAsia"/>
                <w:sz w:val="18"/>
                <w:szCs w:val="18"/>
              </w:rPr>
              <w:t xml:space="preserve">, Console) 별 게임 디자인 실무 교육 </w:t>
            </w:r>
          </w:p>
        </w:tc>
      </w:tr>
      <w:tr w:rsidR="00B1481C" w:rsidRPr="00B1481C" w:rsidTr="00595F83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C229E8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PM, PD 고급 수료 과정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C229E8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2주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B1481C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C229E8">
              <w:rPr>
                <w:rFonts w:cs="바탕" w:hint="eastAsia"/>
                <w:sz w:val="18"/>
                <w:szCs w:val="18"/>
              </w:rPr>
              <w:t>PM과 PD의 구분 교육</w:t>
            </w:r>
          </w:p>
          <w:p w:rsidR="00B1481C" w:rsidRPr="00B1481C" w:rsidRDefault="00B1481C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C229E8">
              <w:rPr>
                <w:rFonts w:cs="바탕" w:hint="eastAsia"/>
                <w:sz w:val="18"/>
                <w:szCs w:val="18"/>
              </w:rPr>
              <w:t>전체 게임 개발 프로세스의 교육</w:t>
            </w:r>
          </w:p>
          <w:p w:rsidR="00B1481C" w:rsidRPr="00B1481C" w:rsidRDefault="00B1481C" w:rsidP="00C229E8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C229E8">
              <w:rPr>
                <w:rFonts w:cs="바탕" w:hint="eastAsia"/>
                <w:sz w:val="18"/>
                <w:szCs w:val="18"/>
              </w:rPr>
              <w:t>일반 자원 관리와 게임 개발 자원 관리 교육</w:t>
            </w:r>
          </w:p>
        </w:tc>
      </w:tr>
      <w:tr w:rsidR="00B1481C" w:rsidRPr="00B1481C" w:rsidTr="00595F83">
        <w:trPr>
          <w:trHeight w:val="615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B1481C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프로젝트</w:t>
            </w:r>
            <w:r w:rsidRPr="00B1481C">
              <w:rPr>
                <w:rFonts w:cs="바탕"/>
                <w:sz w:val="18"/>
                <w:szCs w:val="18"/>
              </w:rPr>
              <w:t xml:space="preserve"> </w:t>
            </w:r>
            <w:r w:rsidRPr="00B1481C">
              <w:rPr>
                <w:rFonts w:cs="바탕" w:hint="eastAsia"/>
                <w:sz w:val="18"/>
                <w:szCs w:val="18"/>
              </w:rPr>
              <w:t>실습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C229E8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10</w:t>
            </w:r>
            <w:r w:rsidR="00B1481C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1D34" w:rsidRDefault="00B1481C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C229E8">
              <w:rPr>
                <w:rFonts w:cs="바탕" w:hint="eastAsia"/>
                <w:sz w:val="18"/>
                <w:szCs w:val="18"/>
              </w:rPr>
              <w:t xml:space="preserve">아트 파트와 프로그래밍 파트를 통합한 개발팀 구성 및 프로젝트 </w:t>
            </w:r>
            <w:r w:rsidR="004D04E1">
              <w:rPr>
                <w:rFonts w:cs="바탕" w:hint="eastAsia"/>
                <w:sz w:val="18"/>
                <w:szCs w:val="18"/>
              </w:rPr>
              <w:t>진행</w:t>
            </w:r>
          </w:p>
          <w:p w:rsidR="00E91D34" w:rsidRDefault="00E91D34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-개인별 희망 세부 분야 참여</w:t>
            </w:r>
          </w:p>
          <w:p w:rsidR="00E91D34" w:rsidRPr="00E91D34" w:rsidRDefault="00E91D34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-PD, PM의 담당 교수 참여 및 과정 공개 교육 병행</w:t>
            </w:r>
          </w:p>
        </w:tc>
      </w:tr>
    </w:tbl>
    <w:p w:rsidR="00B1481C" w:rsidRDefault="00B1481C">
      <w:pPr>
        <w:pStyle w:val="s0"/>
      </w:pPr>
    </w:p>
    <w:p w:rsidR="00E91D34" w:rsidRDefault="00E91D34">
      <w:pPr>
        <w:pStyle w:val="s0"/>
      </w:pPr>
    </w:p>
    <w:p w:rsidR="00E91D34" w:rsidRDefault="00E91D34">
      <w:pPr>
        <w:pStyle w:val="s0"/>
      </w:pPr>
    </w:p>
    <w:p w:rsidR="00E91D34" w:rsidRDefault="00E91D34">
      <w:pPr>
        <w:pStyle w:val="s0"/>
      </w:pPr>
    </w:p>
    <w:p w:rsidR="00E91D34" w:rsidRDefault="00E91D34">
      <w:pPr>
        <w:pStyle w:val="s0"/>
      </w:pPr>
    </w:p>
    <w:p w:rsidR="00E91D34" w:rsidRDefault="00E91D34">
      <w:pPr>
        <w:pStyle w:val="s0"/>
      </w:pPr>
    </w:p>
    <w:p w:rsidR="00B1481C" w:rsidRDefault="00B1481C">
      <w:pPr>
        <w:pStyle w:val="s0"/>
        <w:jc w:val="both"/>
      </w:pPr>
      <w:r>
        <w:rPr>
          <w:rFonts w:cs="바탕" w:hint="eastAsia"/>
          <w:b/>
          <w:bCs/>
          <w:sz w:val="20"/>
          <w:szCs w:val="20"/>
        </w:rPr>
        <w:lastRenderedPageBreak/>
        <w:t>게임일반과정</w:t>
      </w:r>
    </w:p>
    <w:p w:rsidR="00B1481C" w:rsidRDefault="000B6EE3">
      <w:pPr>
        <w:pStyle w:val="s0"/>
        <w:jc w:val="both"/>
      </w:pPr>
      <w:r>
        <w:rPr>
          <w:noProof/>
        </w:rPr>
        <w:pict>
          <v:line id="Line 3" o:spid="_x0000_s1031" style="position:absolute;left:0;text-align:left;z-index:251656192;visibility:visible;mso-position-horizontal-relative:page;mso-position-vertical-relative:page" from="40pt,77.25pt" to="554.5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pR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TjBTp&#10;QKKNUByNQ2d64woIqNTWhtroSb2ajabfHVK6aona88jw7WwgLQsZybuUsHEG8Hf9F80ghhy8jm06&#10;NbYLkNAAdIpqnO9q8JNHFA6nk3H+NANa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" o:allowincell="f">
            <w10:wrap anchorx="page" anchory="page"/>
          </v:line>
        </w:pict>
      </w:r>
    </w:p>
    <w:p w:rsidR="00B1481C" w:rsidRDefault="00B1481C">
      <w:pPr>
        <w:pStyle w:val="s0"/>
        <w:jc w:val="both"/>
      </w:pPr>
      <w:r>
        <w:rPr>
          <w:rFonts w:cs="바탕" w:hint="eastAsia"/>
          <w:sz w:val="20"/>
          <w:szCs w:val="20"/>
        </w:rPr>
        <w:t>■</w:t>
      </w:r>
      <w:r>
        <w:rPr>
          <w:rFonts w:cs="바탕"/>
          <w:sz w:val="20"/>
          <w:szCs w:val="20"/>
        </w:rPr>
        <w:t xml:space="preserve"> </w:t>
      </w:r>
      <w:r w:rsidR="00E91D34">
        <w:rPr>
          <w:rFonts w:cs="바탕" w:hint="eastAsia"/>
          <w:sz w:val="20"/>
          <w:szCs w:val="20"/>
        </w:rPr>
        <w:t>게임 아트 과정</w:t>
      </w:r>
    </w:p>
    <w:p w:rsidR="00B1481C" w:rsidRDefault="00B1481C">
      <w:pPr>
        <w:pStyle w:val="s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•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과정소개</w:t>
      </w:r>
    </w:p>
    <w:p w:rsidR="00E91D34" w:rsidRPr="00C70F0F" w:rsidRDefault="00B1481C">
      <w:pPr>
        <w:pStyle w:val="s0"/>
        <w:jc w:val="both"/>
      </w:pPr>
      <w:r>
        <w:rPr>
          <w:rFonts w:cs="바탕" w:hint="eastAsia"/>
          <w:sz w:val="20"/>
          <w:szCs w:val="20"/>
        </w:rPr>
        <w:t>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과정은</w:t>
      </w:r>
      <w:r w:rsidR="002A60C6">
        <w:rPr>
          <w:rFonts w:cs="바탕" w:hint="eastAsia"/>
          <w:sz w:val="20"/>
          <w:szCs w:val="20"/>
        </w:rPr>
        <w:t xml:space="preserve"> </w:t>
      </w:r>
      <w:r w:rsidR="00E91D34">
        <w:rPr>
          <w:rFonts w:cs="바탕" w:hint="eastAsia"/>
          <w:sz w:val="20"/>
          <w:szCs w:val="20"/>
        </w:rPr>
        <w:t xml:space="preserve">게임 아트(Art)의 각 세부 분야별 실무 능력을 학습하여, 아트 파트 구성원으로서의 </w:t>
      </w:r>
      <w:r w:rsidR="00C70F0F">
        <w:rPr>
          <w:rFonts w:cs="바탕" w:hint="eastAsia"/>
          <w:sz w:val="20"/>
          <w:szCs w:val="20"/>
        </w:rPr>
        <w:t xml:space="preserve">게임 </w:t>
      </w:r>
      <w:r w:rsidR="00E91D34">
        <w:rPr>
          <w:rFonts w:cs="바탕" w:hint="eastAsia"/>
          <w:sz w:val="20"/>
          <w:szCs w:val="20"/>
        </w:rPr>
        <w:t xml:space="preserve">리소스 제작뿐만 아니라, </w:t>
      </w:r>
      <w:proofErr w:type="spellStart"/>
      <w:r w:rsidR="00E91D34">
        <w:rPr>
          <w:rFonts w:cs="바탕" w:hint="eastAsia"/>
          <w:sz w:val="20"/>
          <w:szCs w:val="20"/>
        </w:rPr>
        <w:t>컨텐츠의</w:t>
      </w:r>
      <w:proofErr w:type="spellEnd"/>
      <w:r w:rsidR="00E91D34">
        <w:rPr>
          <w:rFonts w:cs="바탕" w:hint="eastAsia"/>
          <w:sz w:val="20"/>
          <w:szCs w:val="20"/>
        </w:rPr>
        <w:t xml:space="preserve"> 영감을 시각화 하는 창조적 리더의 능력을 갖추는 과정입니다. 기본적인 미술에 대한 소양</w:t>
      </w:r>
      <w:r w:rsidR="00C70F0F">
        <w:rPr>
          <w:rFonts w:cs="바탕" w:hint="eastAsia"/>
          <w:sz w:val="20"/>
          <w:szCs w:val="20"/>
        </w:rPr>
        <w:t>을 시작으로, 각종 관련 툴의 사용, 전체 프로젝트에서의 각 단계별 아티스트의 참여 과정, 팀 별 프로젝트를 수행함으로써 팀 내의 다른 파트와의 커뮤니케이션 경험 등에 대한, 완벽한 게임 프로젝트의 아트파트로서 시작과 끝을 경험할 수 있습니다.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이러한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모든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교육은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실무현장에서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요구되는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맞춤교육으로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진행되며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기업프로젝트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참여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현장전문가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지도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기업연수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proofErr w:type="spellStart"/>
      <w:r>
        <w:rPr>
          <w:rFonts w:cs="바탕" w:hint="eastAsia"/>
          <w:sz w:val="20"/>
          <w:szCs w:val="20"/>
        </w:rPr>
        <w:t>인턴쉽으로</w:t>
      </w:r>
      <w:proofErr w:type="spellEnd"/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실무경험을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쌓게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산·학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컨소시엄협력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기업에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맞춤취업을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지원합니다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또한</w:t>
      </w:r>
      <w:r>
        <w:rPr>
          <w:rFonts w:cs="바탕"/>
          <w:sz w:val="20"/>
          <w:szCs w:val="20"/>
        </w:rPr>
        <w:t xml:space="preserve"> </w:t>
      </w:r>
      <w:proofErr w:type="spellStart"/>
      <w:r>
        <w:rPr>
          <w:rFonts w:cs="바탕" w:hint="eastAsia"/>
          <w:sz w:val="20"/>
          <w:szCs w:val="20"/>
        </w:rPr>
        <w:t>팀별</w:t>
      </w:r>
      <w:proofErr w:type="spellEnd"/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상용화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게임프로젝트를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수행함으로써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우수한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작품은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기업과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공동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개발이나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독립개발사를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창업할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있도록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지원합니다</w:t>
      </w:r>
      <w:r>
        <w:rPr>
          <w:rFonts w:cs="바탕"/>
          <w:sz w:val="20"/>
          <w:szCs w:val="20"/>
        </w:rPr>
        <w:t>.</w:t>
      </w:r>
    </w:p>
    <w:p w:rsidR="00E91D34" w:rsidRDefault="00E91D34">
      <w:pPr>
        <w:pStyle w:val="s0"/>
        <w:jc w:val="both"/>
      </w:pPr>
    </w:p>
    <w:p w:rsidR="00B1481C" w:rsidRDefault="00B1481C">
      <w:pPr>
        <w:pStyle w:val="s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•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교육내용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53"/>
        <w:gridCol w:w="1439"/>
        <w:gridCol w:w="5796"/>
      </w:tblGrid>
      <w:tr w:rsidR="00B1481C" w:rsidRPr="00B1481C">
        <w:trPr>
          <w:trHeight w:val="370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B1481C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교육과정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B1481C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기간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B1481C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주요교육내용</w:t>
            </w:r>
          </w:p>
        </w:tc>
      </w:tr>
      <w:tr w:rsidR="00B1481C" w:rsidRPr="00B1481C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C70F0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미술과 게임 아티스트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63762B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6</w:t>
            </w:r>
            <w:r w:rsidR="00B1481C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839EA" w:rsidRDefault="009839EA" w:rsidP="009839EA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-공통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사항 :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</w:t>
            </w:r>
            <w:r w:rsidRPr="00B1481C">
              <w:rPr>
                <w:rFonts w:cs="바탕" w:hint="eastAsia"/>
                <w:sz w:val="18"/>
                <w:szCs w:val="18"/>
              </w:rPr>
              <w:t>도형</w:t>
            </w:r>
            <w:r w:rsidRPr="00B1481C">
              <w:rPr>
                <w:rFonts w:cs="바탕"/>
                <w:sz w:val="18"/>
                <w:szCs w:val="18"/>
              </w:rPr>
              <w:t xml:space="preserve"> </w:t>
            </w:r>
            <w:r w:rsidRPr="00B1481C">
              <w:rPr>
                <w:rFonts w:cs="바탕" w:hint="eastAsia"/>
                <w:sz w:val="18"/>
                <w:szCs w:val="18"/>
              </w:rPr>
              <w:t>및</w:t>
            </w:r>
            <w:r w:rsidRPr="00B1481C">
              <w:rPr>
                <w:rFonts w:cs="바탕"/>
                <w:sz w:val="18"/>
                <w:szCs w:val="18"/>
              </w:rPr>
              <w:t xml:space="preserve"> </w:t>
            </w:r>
            <w:r w:rsidRPr="00B1481C">
              <w:rPr>
                <w:rFonts w:cs="바탕" w:hint="eastAsia"/>
                <w:sz w:val="18"/>
                <w:szCs w:val="18"/>
              </w:rPr>
              <w:t>정물</w:t>
            </w:r>
            <w:r w:rsidRPr="00B1481C">
              <w:rPr>
                <w:rFonts w:cs="바탕"/>
                <w:sz w:val="18"/>
                <w:szCs w:val="18"/>
              </w:rPr>
              <w:t xml:space="preserve"> </w:t>
            </w:r>
            <w:r w:rsidRPr="00B1481C">
              <w:rPr>
                <w:rFonts w:cs="바탕" w:hint="eastAsia"/>
                <w:sz w:val="18"/>
                <w:szCs w:val="18"/>
              </w:rPr>
              <w:t>드로잉</w:t>
            </w:r>
            <w:r>
              <w:rPr>
                <w:rFonts w:hint="eastAsia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인체</w:t>
            </w:r>
            <w:r w:rsidRPr="00B1481C">
              <w:rPr>
                <w:rFonts w:cs="바탕"/>
                <w:sz w:val="18"/>
                <w:szCs w:val="18"/>
              </w:rPr>
              <w:t>(</w:t>
            </w:r>
            <w:r w:rsidRPr="00B1481C">
              <w:rPr>
                <w:rFonts w:cs="바탕" w:hint="eastAsia"/>
                <w:sz w:val="18"/>
                <w:szCs w:val="18"/>
              </w:rPr>
              <w:t>손</w:t>
            </w:r>
            <w:r w:rsidRPr="00B1481C">
              <w:rPr>
                <w:rFonts w:cs="바탕"/>
                <w:sz w:val="18"/>
                <w:szCs w:val="18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얼굴</w:t>
            </w:r>
            <w:r w:rsidRPr="00B1481C">
              <w:rPr>
                <w:rFonts w:cs="바탕"/>
                <w:sz w:val="18"/>
                <w:szCs w:val="18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골격</w:t>
            </w:r>
            <w:r w:rsidRPr="00B1481C">
              <w:rPr>
                <w:rFonts w:cs="바탕"/>
                <w:sz w:val="18"/>
                <w:szCs w:val="18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입체</w:t>
            </w:r>
            <w:r w:rsidRPr="00B1481C">
              <w:rPr>
                <w:rFonts w:cs="바탕"/>
                <w:sz w:val="18"/>
                <w:szCs w:val="18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동세</w:t>
            </w:r>
            <w:r w:rsidRPr="00B1481C">
              <w:rPr>
                <w:rFonts w:cs="바탕"/>
                <w:sz w:val="18"/>
                <w:szCs w:val="18"/>
              </w:rPr>
              <w:t>)</w:t>
            </w:r>
            <w:r>
              <w:rPr>
                <w:rFonts w:hint="eastAsia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공간표현</w:t>
            </w:r>
            <w:r>
              <w:rPr>
                <w:rFonts w:hint="eastAsia"/>
              </w:rPr>
              <w:t xml:space="preserve">, </w:t>
            </w:r>
            <w:r>
              <w:rPr>
                <w:rFonts w:cs="바탕" w:hint="eastAsia"/>
                <w:sz w:val="18"/>
                <w:szCs w:val="18"/>
              </w:rPr>
              <w:t>색감</w:t>
            </w:r>
            <w:r w:rsidRPr="00B1481C">
              <w:rPr>
                <w:rFonts w:cs="바탕"/>
                <w:sz w:val="18"/>
                <w:szCs w:val="18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질감</w:t>
            </w:r>
            <w:r w:rsidRPr="00B1481C">
              <w:rPr>
                <w:rFonts w:cs="바탕"/>
                <w:sz w:val="18"/>
                <w:szCs w:val="18"/>
              </w:rPr>
              <w:t>,</w:t>
            </w:r>
            <w:r>
              <w:rPr>
                <w:rFonts w:cs="바탕" w:hint="eastAsia"/>
                <w:sz w:val="18"/>
                <w:szCs w:val="18"/>
              </w:rPr>
              <w:t xml:space="preserve"> 동작 표현 등의 기초 미술 교육</w:t>
            </w:r>
          </w:p>
          <w:p w:rsidR="009839EA" w:rsidRDefault="009839EA" w:rsidP="009839EA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-게임 아트의 정의</w:t>
            </w:r>
          </w:p>
          <w:p w:rsidR="00C70F0F" w:rsidRDefault="00C70F0F" w:rsidP="00C70F0F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Pr="00B1481C">
              <w:rPr>
                <w:rFonts w:cs="바탕" w:hint="eastAsia"/>
                <w:sz w:val="18"/>
                <w:szCs w:val="18"/>
              </w:rPr>
              <w:t>게임</w:t>
            </w:r>
            <w:r>
              <w:rPr>
                <w:rFonts w:cs="바탕" w:hint="eastAsia"/>
                <w:sz w:val="18"/>
                <w:szCs w:val="18"/>
              </w:rPr>
              <w:t xml:space="preserve"> 전체 개발 프로세스에서의 게임 아티스트의 역할에 대한 교육</w:t>
            </w:r>
          </w:p>
          <w:p w:rsidR="00C70F0F" w:rsidRDefault="00C70F0F" w:rsidP="00C70F0F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-게임 아트 파트의 구분</w:t>
            </w:r>
            <w:r w:rsidR="00755827">
              <w:rPr>
                <w:rFonts w:cs="바탕" w:hint="eastAsia"/>
                <w:sz w:val="18"/>
                <w:szCs w:val="18"/>
              </w:rPr>
              <w:t xml:space="preserve"> </w:t>
            </w:r>
            <w:proofErr w:type="gramStart"/>
            <w:r w:rsidR="00755827">
              <w:rPr>
                <w:rFonts w:cs="바탕" w:hint="eastAsia"/>
                <w:sz w:val="18"/>
                <w:szCs w:val="18"/>
              </w:rPr>
              <w:t>( 원화</w:t>
            </w:r>
            <w:proofErr w:type="gramEnd"/>
            <w:r w:rsidR="00755827">
              <w:rPr>
                <w:rFonts w:cs="바탕" w:hint="eastAsia"/>
                <w:sz w:val="18"/>
                <w:szCs w:val="18"/>
              </w:rPr>
              <w:t xml:space="preserve">, 모델링, </w:t>
            </w:r>
            <w:proofErr w:type="spellStart"/>
            <w:r w:rsidR="00755827">
              <w:rPr>
                <w:rFonts w:cs="바탕" w:hint="eastAsia"/>
                <w:sz w:val="18"/>
                <w:szCs w:val="18"/>
              </w:rPr>
              <w:t>맵핑</w:t>
            </w:r>
            <w:proofErr w:type="spellEnd"/>
            <w:r w:rsidR="00755827">
              <w:rPr>
                <w:rFonts w:cs="바탕" w:hint="eastAsia"/>
                <w:sz w:val="18"/>
                <w:szCs w:val="18"/>
              </w:rPr>
              <w:t xml:space="preserve">, </w:t>
            </w:r>
            <w:proofErr w:type="spellStart"/>
            <w:r w:rsidR="00755827">
              <w:rPr>
                <w:rFonts w:cs="바탕" w:hint="eastAsia"/>
                <w:sz w:val="18"/>
                <w:szCs w:val="18"/>
              </w:rPr>
              <w:t>에니메이션</w:t>
            </w:r>
            <w:proofErr w:type="spellEnd"/>
            <w:r w:rsidR="00755827">
              <w:rPr>
                <w:rFonts w:cs="바탕" w:hint="eastAsia"/>
                <w:sz w:val="18"/>
                <w:szCs w:val="18"/>
              </w:rPr>
              <w:t xml:space="preserve">, SFX, </w:t>
            </w:r>
            <w:proofErr w:type="spellStart"/>
            <w:r w:rsidR="00755827">
              <w:rPr>
                <w:rFonts w:cs="바탕" w:hint="eastAsia"/>
                <w:sz w:val="18"/>
                <w:szCs w:val="18"/>
              </w:rPr>
              <w:t>라이트</w:t>
            </w:r>
            <w:proofErr w:type="spellEnd"/>
            <w:r w:rsidR="00755827">
              <w:rPr>
                <w:rFonts w:cs="바탕" w:hint="eastAsia"/>
                <w:sz w:val="18"/>
                <w:szCs w:val="18"/>
              </w:rPr>
              <w:t>&amp;</w:t>
            </w:r>
            <w:proofErr w:type="spellStart"/>
            <w:r w:rsidR="00755827">
              <w:rPr>
                <w:rFonts w:cs="바탕" w:hint="eastAsia"/>
                <w:sz w:val="18"/>
                <w:szCs w:val="18"/>
              </w:rPr>
              <w:t>카메라웍</w:t>
            </w:r>
            <w:proofErr w:type="spellEnd"/>
            <w:r w:rsidR="00755827">
              <w:rPr>
                <w:rFonts w:cs="바탕" w:hint="eastAsia"/>
                <w:sz w:val="18"/>
                <w:szCs w:val="18"/>
              </w:rPr>
              <w:t xml:space="preserve"> 등 )</w:t>
            </w:r>
          </w:p>
          <w:p w:rsidR="00C70F0F" w:rsidRPr="00893C90" w:rsidRDefault="00C70F0F" w:rsidP="00C70F0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-게임 장르별 아트파트의 구분</w:t>
            </w:r>
          </w:p>
          <w:p w:rsidR="00C70F0F" w:rsidRDefault="00C70F0F" w:rsidP="00C70F0F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Pr="00B1481C">
              <w:rPr>
                <w:rFonts w:cs="바탕" w:hint="eastAsia"/>
                <w:sz w:val="18"/>
                <w:szCs w:val="18"/>
              </w:rPr>
              <w:t>게</w:t>
            </w:r>
            <w:r>
              <w:rPr>
                <w:rFonts w:cs="바탕" w:hint="eastAsia"/>
                <w:sz w:val="18"/>
                <w:szCs w:val="18"/>
              </w:rPr>
              <w:t xml:space="preserve">임 </w:t>
            </w:r>
            <w:r w:rsidR="00AC3F6F">
              <w:rPr>
                <w:rFonts w:cs="바탕" w:hint="eastAsia"/>
                <w:sz w:val="18"/>
                <w:szCs w:val="18"/>
              </w:rPr>
              <w:t>아트</w:t>
            </w:r>
            <w:r>
              <w:rPr>
                <w:rFonts w:cs="바탕" w:hint="eastAsia"/>
                <w:sz w:val="18"/>
                <w:szCs w:val="18"/>
              </w:rPr>
              <w:t xml:space="preserve"> 파트와 다른 파트와의 협업에 대한 교육</w:t>
            </w:r>
          </w:p>
          <w:p w:rsidR="00AC3F6F" w:rsidRPr="00B1481C" w:rsidRDefault="00AC3F6F" w:rsidP="00C70F0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 xml:space="preserve">-게임 아트 세부 분야(대상 표현, </w:t>
            </w:r>
            <w:r w:rsidR="00755827">
              <w:rPr>
                <w:rFonts w:cs="바탕" w:hint="eastAsia"/>
                <w:sz w:val="18"/>
                <w:szCs w:val="18"/>
              </w:rPr>
              <w:t xml:space="preserve">동작 표현, </w:t>
            </w:r>
            <w:r>
              <w:rPr>
                <w:rFonts w:cs="바탕" w:hint="eastAsia"/>
                <w:sz w:val="18"/>
                <w:szCs w:val="18"/>
              </w:rPr>
              <w:t>공간 표현, 효과 표현, 단순화 표현, UI 등) 정의</w:t>
            </w:r>
          </w:p>
        </w:tc>
      </w:tr>
      <w:tr w:rsidR="00B1481C" w:rsidRPr="00B1481C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AC3F6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게임 아티스트 세부 분야 교육</w:t>
            </w:r>
            <w:r w:rsidR="002C719D">
              <w:rPr>
                <w:rFonts w:cs="바탕" w:hint="eastAsia"/>
                <w:sz w:val="18"/>
                <w:szCs w:val="18"/>
              </w:rPr>
              <w:t xml:space="preserve"> </w:t>
            </w:r>
            <w:proofErr w:type="gramStart"/>
            <w:r w:rsidR="002C719D">
              <w:rPr>
                <w:rFonts w:cs="바탕" w:hint="eastAsia"/>
                <w:sz w:val="18"/>
                <w:szCs w:val="18"/>
              </w:rPr>
              <w:t>( 기본</w:t>
            </w:r>
            <w:proofErr w:type="gramEnd"/>
            <w:r w:rsidR="002C719D">
              <w:rPr>
                <w:rFonts w:cs="바탕" w:hint="eastAsia"/>
                <w:sz w:val="18"/>
                <w:szCs w:val="18"/>
              </w:rPr>
              <w:t xml:space="preserve"> 기술 교육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B1481C" w:rsidRDefault="002C719D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10</w:t>
            </w:r>
            <w:r w:rsidR="00B1481C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C3F6F" w:rsidRDefault="00AC3F6F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-공통 </w:t>
            </w:r>
            <w:proofErr w:type="gramStart"/>
            <w:r w:rsidR="002A60C6">
              <w:rPr>
                <w:rFonts w:cs="바탕" w:hint="eastAsia"/>
                <w:sz w:val="18"/>
                <w:szCs w:val="18"/>
              </w:rPr>
              <w:t>사항</w:t>
            </w:r>
            <w:r>
              <w:rPr>
                <w:rFonts w:cs="바탕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</w:t>
            </w:r>
            <w:r w:rsidR="002C719D">
              <w:rPr>
                <w:rFonts w:cs="바탕" w:hint="eastAsia"/>
                <w:sz w:val="18"/>
                <w:szCs w:val="18"/>
              </w:rPr>
              <w:t>아트 팀 구성 및 팀 내 각</w:t>
            </w:r>
            <w:r>
              <w:rPr>
                <w:rFonts w:cs="바탕" w:hint="eastAsia"/>
                <w:sz w:val="18"/>
                <w:szCs w:val="18"/>
              </w:rPr>
              <w:t xml:space="preserve"> 분야별 순환 교육</w:t>
            </w:r>
            <w:r w:rsidR="002A60C6">
              <w:rPr>
                <w:rFonts w:cs="바탕" w:hint="eastAsia"/>
                <w:sz w:val="18"/>
                <w:szCs w:val="18"/>
              </w:rPr>
              <w:t xml:space="preserve">. 각종 툴 사용 교육 </w:t>
            </w:r>
            <w:proofErr w:type="gramStart"/>
            <w:r w:rsidR="002A60C6">
              <w:rPr>
                <w:rFonts w:cs="바탕" w:hint="eastAsia"/>
                <w:sz w:val="18"/>
                <w:szCs w:val="18"/>
              </w:rPr>
              <w:t xml:space="preserve">( </w:t>
            </w:r>
            <w:proofErr w:type="spellStart"/>
            <w:r w:rsidR="002A60C6">
              <w:rPr>
                <w:rFonts w:cs="바탕" w:hint="eastAsia"/>
                <w:sz w:val="18"/>
                <w:szCs w:val="18"/>
              </w:rPr>
              <w:t>포토샵</w:t>
            </w:r>
            <w:proofErr w:type="spellEnd"/>
            <w:proofErr w:type="gramEnd"/>
            <w:r w:rsidR="002A60C6">
              <w:rPr>
                <w:rFonts w:cs="바탕" w:hint="eastAsia"/>
                <w:sz w:val="18"/>
                <w:szCs w:val="18"/>
              </w:rPr>
              <w:t>, 3D Max 등 )</w:t>
            </w:r>
            <w:r w:rsidR="00755827">
              <w:rPr>
                <w:rFonts w:cs="바탕" w:hint="eastAsia"/>
                <w:sz w:val="18"/>
                <w:szCs w:val="18"/>
              </w:rPr>
              <w:t>. 원화</w:t>
            </w:r>
            <w:r w:rsidR="009839EA">
              <w:rPr>
                <w:rFonts w:cs="바탕" w:hint="eastAsia"/>
                <w:sz w:val="18"/>
                <w:szCs w:val="18"/>
              </w:rPr>
              <w:t xml:space="preserve"> 및</w:t>
            </w:r>
            <w:r w:rsidR="00755827">
              <w:rPr>
                <w:rFonts w:cs="바탕" w:hint="eastAsia"/>
                <w:sz w:val="18"/>
                <w:szCs w:val="18"/>
              </w:rPr>
              <w:t xml:space="preserve"> 3D </w:t>
            </w:r>
            <w:r w:rsidR="009839EA">
              <w:rPr>
                <w:rFonts w:cs="바탕" w:hint="eastAsia"/>
                <w:sz w:val="18"/>
                <w:szCs w:val="18"/>
              </w:rPr>
              <w:t>작업 동시</w:t>
            </w:r>
            <w:r w:rsidR="00755827">
              <w:rPr>
                <w:rFonts w:cs="바탕" w:hint="eastAsia"/>
                <w:sz w:val="18"/>
                <w:szCs w:val="18"/>
              </w:rPr>
              <w:t xml:space="preserve"> 교육</w:t>
            </w:r>
          </w:p>
          <w:p w:rsidR="00AC3F6F" w:rsidRPr="00AC3F6F" w:rsidRDefault="00B1481C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AC3F6F">
              <w:rPr>
                <w:rFonts w:cs="바탕" w:hint="eastAsia"/>
                <w:sz w:val="18"/>
                <w:szCs w:val="18"/>
              </w:rPr>
              <w:t xml:space="preserve">세계관 안에서의 </w:t>
            </w:r>
            <w:r w:rsidR="00C70F0F">
              <w:rPr>
                <w:rFonts w:cs="바탕" w:hint="eastAsia"/>
                <w:sz w:val="18"/>
                <w:szCs w:val="18"/>
              </w:rPr>
              <w:t>캐릭터</w:t>
            </w:r>
            <w:r w:rsidR="00AC3F6F">
              <w:rPr>
                <w:rFonts w:cs="바탕" w:hint="eastAsia"/>
                <w:sz w:val="18"/>
                <w:szCs w:val="18"/>
              </w:rPr>
              <w:t>, 코스튬</w:t>
            </w:r>
            <w:r w:rsidR="002C719D">
              <w:rPr>
                <w:rFonts w:cs="바탕" w:hint="eastAsia"/>
                <w:sz w:val="18"/>
                <w:szCs w:val="18"/>
              </w:rPr>
              <w:t xml:space="preserve">, </w:t>
            </w:r>
            <w:proofErr w:type="spellStart"/>
            <w:r w:rsidR="002C719D">
              <w:rPr>
                <w:rFonts w:cs="바탕" w:hint="eastAsia"/>
                <w:sz w:val="18"/>
                <w:szCs w:val="18"/>
              </w:rPr>
              <w:t>에니메이션</w:t>
            </w:r>
            <w:proofErr w:type="spellEnd"/>
            <w:r w:rsidR="00AC3F6F">
              <w:rPr>
                <w:rFonts w:cs="바탕" w:hint="eastAsia"/>
                <w:sz w:val="18"/>
                <w:szCs w:val="18"/>
              </w:rPr>
              <w:t xml:space="preserve"> </w:t>
            </w:r>
            <w:r w:rsidR="002C719D">
              <w:rPr>
                <w:rFonts w:cs="바탕" w:hint="eastAsia"/>
                <w:sz w:val="18"/>
                <w:szCs w:val="18"/>
              </w:rPr>
              <w:t>표현</w:t>
            </w:r>
          </w:p>
          <w:p w:rsidR="00B1481C" w:rsidRPr="00B1481C" w:rsidRDefault="00B1481C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AC3F6F">
              <w:rPr>
                <w:rFonts w:cs="바탕" w:hint="eastAsia"/>
                <w:sz w:val="18"/>
                <w:szCs w:val="18"/>
              </w:rPr>
              <w:t>세계관 안에서의 사물(기계, 도구 등)</w:t>
            </w:r>
            <w:r w:rsidR="002C719D">
              <w:rPr>
                <w:rFonts w:cs="바탕" w:hint="eastAsia"/>
                <w:sz w:val="18"/>
                <w:szCs w:val="18"/>
              </w:rPr>
              <w:t xml:space="preserve"> 및 </w:t>
            </w:r>
            <w:proofErr w:type="spellStart"/>
            <w:r w:rsidR="002C719D">
              <w:rPr>
                <w:rFonts w:cs="바탕" w:hint="eastAsia"/>
                <w:sz w:val="18"/>
                <w:szCs w:val="18"/>
              </w:rPr>
              <w:t>에니메이션</w:t>
            </w:r>
            <w:proofErr w:type="spellEnd"/>
            <w:r w:rsidR="002C719D">
              <w:rPr>
                <w:rFonts w:cs="바탕" w:hint="eastAsia"/>
                <w:sz w:val="18"/>
                <w:szCs w:val="18"/>
              </w:rPr>
              <w:t xml:space="preserve"> 표현</w:t>
            </w:r>
          </w:p>
          <w:p w:rsidR="00B1481C" w:rsidRPr="00B1481C" w:rsidRDefault="00B1481C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AC3F6F">
              <w:rPr>
                <w:rFonts w:cs="바탕" w:hint="eastAsia"/>
                <w:sz w:val="18"/>
                <w:szCs w:val="18"/>
              </w:rPr>
              <w:t>배경으로 세계관 표현</w:t>
            </w:r>
            <w:r w:rsidR="002A60C6">
              <w:rPr>
                <w:rFonts w:cs="바탕" w:hint="eastAsia"/>
                <w:sz w:val="18"/>
                <w:szCs w:val="18"/>
              </w:rPr>
              <w:t xml:space="preserve"> </w:t>
            </w:r>
            <w:proofErr w:type="gramStart"/>
            <w:r w:rsidR="002A60C6">
              <w:rPr>
                <w:rFonts w:cs="바탕" w:hint="eastAsia"/>
                <w:sz w:val="18"/>
                <w:szCs w:val="18"/>
              </w:rPr>
              <w:t>( Background</w:t>
            </w:r>
            <w:proofErr w:type="gramEnd"/>
            <w:r w:rsidR="002A60C6">
              <w:rPr>
                <w:rFonts w:cs="바탕" w:hint="eastAsia"/>
                <w:sz w:val="18"/>
                <w:szCs w:val="18"/>
              </w:rPr>
              <w:t xml:space="preserve"> )</w:t>
            </w:r>
          </w:p>
          <w:p w:rsidR="00B1481C" w:rsidRDefault="00AC3F6F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-서술된 효과의 시각화</w:t>
            </w:r>
            <w:r w:rsidR="002A60C6">
              <w:rPr>
                <w:rFonts w:cs="바탕" w:hint="eastAsia"/>
                <w:sz w:val="18"/>
                <w:szCs w:val="18"/>
              </w:rPr>
              <w:t xml:space="preserve"> </w:t>
            </w:r>
            <w:proofErr w:type="gramStart"/>
            <w:r w:rsidR="002A60C6">
              <w:rPr>
                <w:rFonts w:cs="바탕" w:hint="eastAsia"/>
                <w:sz w:val="18"/>
                <w:szCs w:val="18"/>
              </w:rPr>
              <w:t>( Effects</w:t>
            </w:r>
            <w:proofErr w:type="gramEnd"/>
            <w:r w:rsidR="002A60C6">
              <w:rPr>
                <w:rFonts w:cs="바탕" w:hint="eastAsia"/>
                <w:sz w:val="18"/>
                <w:szCs w:val="18"/>
              </w:rPr>
              <w:t xml:space="preserve"> )</w:t>
            </w:r>
          </w:p>
          <w:p w:rsidR="00AC3F6F" w:rsidRDefault="00AC3F6F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-복잡한 서술의 단순화 표현</w:t>
            </w:r>
            <w:r w:rsidR="002A60C6">
              <w:rPr>
                <w:rFonts w:cs="바탕" w:hint="eastAsia"/>
                <w:sz w:val="18"/>
                <w:szCs w:val="18"/>
              </w:rPr>
              <w:t xml:space="preserve"> </w:t>
            </w:r>
            <w:proofErr w:type="gramStart"/>
            <w:r w:rsidR="002A60C6">
              <w:rPr>
                <w:rFonts w:cs="바탕" w:hint="eastAsia"/>
                <w:sz w:val="18"/>
                <w:szCs w:val="18"/>
              </w:rPr>
              <w:t>( Icon</w:t>
            </w:r>
            <w:proofErr w:type="gramEnd"/>
            <w:r w:rsidR="002A60C6">
              <w:rPr>
                <w:rFonts w:cs="바탕" w:hint="eastAsia"/>
                <w:sz w:val="18"/>
                <w:szCs w:val="18"/>
              </w:rPr>
              <w:t xml:space="preserve"> )</w:t>
            </w:r>
          </w:p>
          <w:p w:rsidR="00AC3F6F" w:rsidRDefault="00AC3F6F" w:rsidP="002A60C6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</w:t>
            </w:r>
            <w:r w:rsidR="002A60C6">
              <w:rPr>
                <w:rFonts w:cs="바탕" w:hint="eastAsia"/>
                <w:sz w:val="18"/>
                <w:szCs w:val="18"/>
              </w:rPr>
              <w:t xml:space="preserve">시각화를 통한 사용자들의 접근 유도 교육 </w:t>
            </w:r>
            <w:proofErr w:type="gramStart"/>
            <w:r w:rsidR="002A60C6">
              <w:rPr>
                <w:rFonts w:cs="바탕" w:hint="eastAsia"/>
                <w:sz w:val="18"/>
                <w:szCs w:val="18"/>
              </w:rPr>
              <w:t>( UI</w:t>
            </w:r>
            <w:proofErr w:type="gramEnd"/>
            <w:r w:rsidR="002A60C6">
              <w:rPr>
                <w:rFonts w:cs="바탕" w:hint="eastAsia"/>
                <w:sz w:val="18"/>
                <w:szCs w:val="18"/>
              </w:rPr>
              <w:t xml:space="preserve"> )</w:t>
            </w:r>
          </w:p>
          <w:p w:rsidR="002C719D" w:rsidRPr="002C719D" w:rsidRDefault="002C719D" w:rsidP="002A60C6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상호 작용을 위한 게임 아트 교육</w:t>
            </w:r>
          </w:p>
          <w:p w:rsidR="002A60C6" w:rsidRPr="00B1481C" w:rsidRDefault="002A60C6" w:rsidP="002A60C6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-게임 아트 이외의 파트와의 협업에 대한 교육</w:t>
            </w:r>
          </w:p>
        </w:tc>
      </w:tr>
      <w:tr w:rsidR="002A60C6" w:rsidRPr="00B1481C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60C6" w:rsidRPr="00B1481C" w:rsidRDefault="002A60C6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 xml:space="preserve">고급 게임 아티스트 교육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게임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개발 중, 후반 프로세스의 협업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60C6" w:rsidRPr="00B1481C" w:rsidRDefault="002C719D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12</w:t>
            </w:r>
            <w:r w:rsidR="002A60C6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60C6" w:rsidRDefault="00933DCE" w:rsidP="00933DCE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-3D 엔진 활용 교육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UDK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>, Unity3D 등의 엔진에 작업물의 상호작용 테스트 과정</w:t>
            </w:r>
            <w:r w:rsidR="002C719D">
              <w:rPr>
                <w:rFonts w:cs="바탕" w:hint="eastAsia"/>
                <w:sz w:val="18"/>
                <w:szCs w:val="18"/>
              </w:rPr>
              <w:t xml:space="preserve">. 프로그래밍 파트의 도움 없이 직접 프로젝트 제작 </w:t>
            </w:r>
            <w:proofErr w:type="gramStart"/>
            <w:r w:rsidR="002C719D">
              <w:rPr>
                <w:rFonts w:cs="바탕" w:hint="eastAsia"/>
                <w:sz w:val="18"/>
                <w:szCs w:val="18"/>
              </w:rPr>
              <w:t>진행</w:t>
            </w:r>
            <w:r>
              <w:rPr>
                <w:rFonts w:cs="바탕" w:hint="eastAsia"/>
                <w:sz w:val="18"/>
                <w:szCs w:val="18"/>
              </w:rPr>
              <w:t xml:space="preserve"> )</w:t>
            </w:r>
            <w:proofErr w:type="gramEnd"/>
          </w:p>
          <w:p w:rsidR="00933DCE" w:rsidRPr="00933DCE" w:rsidRDefault="00933DCE" w:rsidP="00933DCE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-아트 파트 리더 교육</w:t>
            </w:r>
          </w:p>
        </w:tc>
      </w:tr>
      <w:tr w:rsidR="002A60C6" w:rsidRPr="00B1481C" w:rsidTr="002C7FBB">
        <w:trPr>
          <w:trHeight w:val="262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A60C6" w:rsidRPr="00B1481C" w:rsidRDefault="002C7FBB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PM, PD 고급 수료 과정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A60C6" w:rsidRPr="00B1481C" w:rsidRDefault="002C7FBB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2주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7FBB" w:rsidRPr="00B1481C" w:rsidRDefault="002C7FBB" w:rsidP="002C7FBB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PM과 PD의 구분 교육</w:t>
            </w:r>
          </w:p>
          <w:p w:rsidR="002C7FBB" w:rsidRPr="00B1481C" w:rsidRDefault="002C7FBB" w:rsidP="002C7FBB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전체 게임 개발 프로세스의 교육</w:t>
            </w:r>
          </w:p>
          <w:p w:rsidR="002A60C6" w:rsidRPr="00B1481C" w:rsidRDefault="002C7FBB" w:rsidP="002C7FBB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일반 자원 관리와 게임 개발 자원 관리 교육</w:t>
            </w:r>
          </w:p>
        </w:tc>
      </w:tr>
      <w:tr w:rsidR="002C7FBB" w:rsidRPr="00B1481C" w:rsidTr="002C7FBB">
        <w:trPr>
          <w:trHeight w:val="964"/>
        </w:trPr>
        <w:tc>
          <w:tcPr>
            <w:tcW w:w="285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FBB" w:rsidRPr="00B1481C" w:rsidRDefault="002C7FBB" w:rsidP="002C7FBB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 w:hint="eastAsia"/>
                <w:sz w:val="18"/>
                <w:szCs w:val="18"/>
              </w:rPr>
              <w:t>프로젝트</w:t>
            </w:r>
            <w:r w:rsidRPr="00B1481C">
              <w:rPr>
                <w:rFonts w:cs="바탕"/>
                <w:sz w:val="18"/>
                <w:szCs w:val="18"/>
              </w:rPr>
              <w:t xml:space="preserve"> </w:t>
            </w:r>
            <w:r w:rsidRPr="00B1481C">
              <w:rPr>
                <w:rFonts w:cs="바탕" w:hint="eastAsia"/>
                <w:sz w:val="18"/>
                <w:szCs w:val="18"/>
              </w:rPr>
              <w:t>실습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FBB" w:rsidRPr="00B1481C" w:rsidRDefault="002C7FBB" w:rsidP="002C7FBB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/>
                <w:sz w:val="18"/>
                <w:szCs w:val="18"/>
              </w:rPr>
              <w:t>1</w:t>
            </w:r>
            <w:r>
              <w:rPr>
                <w:rFonts w:cs="바탕" w:hint="eastAsia"/>
                <w:sz w:val="18"/>
                <w:szCs w:val="18"/>
              </w:rPr>
              <w:t>0</w:t>
            </w:r>
            <w:r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FBB" w:rsidRDefault="002C7FBB" w:rsidP="00933DCE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="008120DF">
              <w:rPr>
                <w:rFonts w:cs="바탕" w:hint="eastAsia"/>
                <w:sz w:val="18"/>
                <w:szCs w:val="18"/>
              </w:rPr>
              <w:t>디자인</w:t>
            </w:r>
            <w:r>
              <w:rPr>
                <w:rFonts w:cs="바탕" w:hint="eastAsia"/>
                <w:sz w:val="18"/>
                <w:szCs w:val="18"/>
              </w:rPr>
              <w:t xml:space="preserve"> 파트와 프로그래밍 파트를 통합한 개발팀 구성 및 프로젝트 진행</w:t>
            </w:r>
          </w:p>
          <w:p w:rsidR="002C7FBB" w:rsidRDefault="002C7FBB" w:rsidP="00933DCE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-개인별 희망 세부 분야 참여</w:t>
            </w:r>
          </w:p>
          <w:p w:rsidR="002C7FBB" w:rsidRPr="00B1481C" w:rsidRDefault="002C7FBB" w:rsidP="00933DCE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-아트파트 리더로서의 담당 교수 참여 및 과정 공개 교육 병행</w:t>
            </w:r>
          </w:p>
        </w:tc>
      </w:tr>
    </w:tbl>
    <w:p w:rsidR="00B1481C" w:rsidRDefault="00B1481C">
      <w:pPr>
        <w:pStyle w:val="s0"/>
      </w:pPr>
    </w:p>
    <w:p w:rsidR="00C70F0F" w:rsidRDefault="00C70F0F">
      <w:pPr>
        <w:pStyle w:val="s0"/>
      </w:pPr>
    </w:p>
    <w:p w:rsidR="002C719D" w:rsidRDefault="002C719D">
      <w:pPr>
        <w:pStyle w:val="s0"/>
      </w:pPr>
    </w:p>
    <w:p w:rsidR="002C719D" w:rsidRDefault="002C719D">
      <w:pPr>
        <w:pStyle w:val="s0"/>
      </w:pPr>
    </w:p>
    <w:p w:rsidR="002C719D" w:rsidRDefault="002C719D">
      <w:pPr>
        <w:pStyle w:val="s0"/>
      </w:pPr>
    </w:p>
    <w:p w:rsidR="00C70F0F" w:rsidRDefault="00C70F0F">
      <w:pPr>
        <w:pStyle w:val="s0"/>
      </w:pPr>
    </w:p>
    <w:p w:rsidR="00C70F0F" w:rsidRDefault="00C70F0F">
      <w:pPr>
        <w:pStyle w:val="s0"/>
      </w:pPr>
    </w:p>
    <w:p w:rsidR="002C719D" w:rsidRDefault="002C719D">
      <w:pPr>
        <w:widowControl/>
        <w:wordWrap/>
        <w:autoSpaceDE/>
        <w:autoSpaceDN/>
        <w:jc w:val="left"/>
        <w:rPr>
          <w:rFonts w:ascii="바탕" w:eastAsia="바탕"/>
          <w:kern w:val="0"/>
          <w:sz w:val="24"/>
          <w:szCs w:val="24"/>
        </w:rPr>
      </w:pPr>
      <w:r>
        <w:br w:type="page"/>
      </w:r>
    </w:p>
    <w:p w:rsidR="00B1481C" w:rsidRDefault="00B1481C">
      <w:pPr>
        <w:pStyle w:val="s0"/>
        <w:jc w:val="both"/>
      </w:pPr>
      <w:r>
        <w:rPr>
          <w:rFonts w:cs="바탕" w:hint="eastAsia"/>
          <w:b/>
          <w:bCs/>
          <w:sz w:val="20"/>
          <w:szCs w:val="20"/>
        </w:rPr>
        <w:lastRenderedPageBreak/>
        <w:t>게임일반과정</w:t>
      </w:r>
    </w:p>
    <w:p w:rsidR="00B1481C" w:rsidRDefault="000B6EE3">
      <w:pPr>
        <w:pStyle w:val="s0"/>
        <w:jc w:val="both"/>
      </w:pPr>
      <w:r>
        <w:rPr>
          <w:noProof/>
        </w:rPr>
        <w:pict>
          <v:line id="Line 4" o:spid="_x0000_s1030" style="position:absolute;left:0;text-align:left;z-index:251657216;visibility:visible;mso-position-horizontal-relative:page;mso-position-vertical-relative:page" from="40pt,77.25pt" to="554.5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uPY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" o:allowincell="f">
            <w10:wrap anchorx="page" anchory="page"/>
          </v:line>
        </w:pict>
      </w:r>
    </w:p>
    <w:p w:rsidR="00B1481C" w:rsidRDefault="00B1481C">
      <w:pPr>
        <w:pStyle w:val="s0"/>
        <w:jc w:val="both"/>
      </w:pPr>
      <w:r>
        <w:rPr>
          <w:rFonts w:cs="바탕" w:hint="eastAsia"/>
          <w:sz w:val="20"/>
          <w:szCs w:val="20"/>
        </w:rPr>
        <w:t>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게임프로그래밍과정</w:t>
      </w:r>
    </w:p>
    <w:p w:rsidR="00B1481C" w:rsidRDefault="00B1481C">
      <w:pPr>
        <w:pStyle w:val="s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•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과정소개</w:t>
      </w:r>
    </w:p>
    <w:p w:rsidR="00B1481C" w:rsidRDefault="00B1481C">
      <w:pPr>
        <w:pStyle w:val="s0"/>
        <w:jc w:val="both"/>
      </w:pPr>
      <w:r>
        <w:rPr>
          <w:rFonts w:cs="바탕" w:hint="eastAsia"/>
          <w:sz w:val="20"/>
          <w:szCs w:val="20"/>
        </w:rPr>
        <w:t>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과정은</w:t>
      </w:r>
      <w:r w:rsidR="00933DCE">
        <w:rPr>
          <w:rFonts w:cs="바탕" w:hint="eastAsia"/>
          <w:sz w:val="20"/>
          <w:szCs w:val="20"/>
        </w:rPr>
        <w:t xml:space="preserve"> 게임 프로그래밍의 기본 개념인</w:t>
      </w:r>
      <w:r>
        <w:rPr>
          <w:rFonts w:cs="바탕"/>
          <w:sz w:val="20"/>
          <w:szCs w:val="20"/>
        </w:rPr>
        <w:t xml:space="preserve"> C/C++</w:t>
      </w:r>
      <w:r w:rsidR="00933DCE">
        <w:rPr>
          <w:rFonts w:cs="바탕" w:hint="eastAsia"/>
          <w:sz w:val="20"/>
          <w:szCs w:val="20"/>
        </w:rPr>
        <w:t>/C#</w:t>
      </w:r>
      <w:proofErr w:type="spellStart"/>
      <w:r>
        <w:rPr>
          <w:rFonts w:cs="바탕" w:hint="eastAsia"/>
          <w:sz w:val="20"/>
          <w:szCs w:val="20"/>
        </w:rPr>
        <w:t>언어</w:t>
      </w:r>
      <w:r w:rsidR="00933DCE">
        <w:rPr>
          <w:rFonts w:cs="바탕" w:hint="eastAsia"/>
          <w:sz w:val="20"/>
          <w:szCs w:val="20"/>
        </w:rPr>
        <w:t>등의</w:t>
      </w:r>
      <w:proofErr w:type="spellEnd"/>
      <w:r w:rsidR="00933DCE">
        <w:rPr>
          <w:rFonts w:cs="바탕" w:hint="eastAsia"/>
          <w:sz w:val="20"/>
          <w:szCs w:val="20"/>
        </w:rPr>
        <w:t xml:space="preserve"> 활용과 빠르게 바뀌어가는 기술에 대한 실무 기술을 학습하여, 성공적인 프로젝트의 완성을 이끄는 능력을 갖추는 과정입니다. 프로그래밍 언어 </w:t>
      </w:r>
      <w:r w:rsidR="00A87BA3">
        <w:rPr>
          <w:rFonts w:cs="바탕" w:hint="eastAsia"/>
          <w:sz w:val="20"/>
          <w:szCs w:val="20"/>
        </w:rPr>
        <w:t>교육을 시작으로, 개발과 디버깅의 효과적인 방법론, 다양한 플랫폼</w:t>
      </w:r>
      <w:proofErr w:type="gramStart"/>
      <w:r w:rsidR="00A87BA3">
        <w:rPr>
          <w:rFonts w:cs="바탕" w:hint="eastAsia"/>
          <w:sz w:val="20"/>
          <w:szCs w:val="20"/>
        </w:rPr>
        <w:t>( PC</w:t>
      </w:r>
      <w:proofErr w:type="gramEnd"/>
      <w:r w:rsidR="00A87BA3">
        <w:rPr>
          <w:rFonts w:cs="바탕" w:hint="eastAsia"/>
          <w:sz w:val="20"/>
          <w:szCs w:val="20"/>
        </w:rPr>
        <w:t xml:space="preserve">, Mac, </w:t>
      </w:r>
      <w:proofErr w:type="spellStart"/>
      <w:r w:rsidR="00A87BA3">
        <w:rPr>
          <w:rFonts w:cs="바탕" w:hint="eastAsia"/>
          <w:sz w:val="20"/>
          <w:szCs w:val="20"/>
        </w:rPr>
        <w:t>iOS</w:t>
      </w:r>
      <w:proofErr w:type="spellEnd"/>
      <w:r w:rsidR="00A87BA3">
        <w:rPr>
          <w:rFonts w:cs="바탕" w:hint="eastAsia"/>
          <w:sz w:val="20"/>
          <w:szCs w:val="20"/>
        </w:rPr>
        <w:t xml:space="preserve">, Android, Console )을 위한 프로그래밍, </w:t>
      </w:r>
      <w:r w:rsidR="00B74056">
        <w:rPr>
          <w:rFonts w:cs="바탕" w:hint="eastAsia"/>
          <w:sz w:val="20"/>
          <w:szCs w:val="20"/>
        </w:rPr>
        <w:t xml:space="preserve">팀 별 프로젝트 수행을 통한 원활한 커뮤니케이션 </w:t>
      </w:r>
      <w:r w:rsidR="00DF3B29">
        <w:rPr>
          <w:rFonts w:cs="바탕" w:hint="eastAsia"/>
          <w:sz w:val="20"/>
          <w:szCs w:val="20"/>
        </w:rPr>
        <w:t>경험 등에 대한 완벽한 프로젝트의 시작과 끝을 경험할 수 있습니다.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이러한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모든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교육은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실무현장으로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요구되는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맞춤교육으로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진행되며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기업과의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프로젝트공동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수행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현장전문가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지도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기업연수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proofErr w:type="spellStart"/>
      <w:r>
        <w:rPr>
          <w:rFonts w:cs="바탕" w:hint="eastAsia"/>
          <w:sz w:val="20"/>
          <w:szCs w:val="20"/>
        </w:rPr>
        <w:t>인턴쉽으로</w:t>
      </w:r>
      <w:proofErr w:type="spellEnd"/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실무경험을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쌓게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산·학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컨소시엄협력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기업에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맞춤취업을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지원합니다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또한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팀</w:t>
      </w:r>
      <w:r w:rsidR="00DF3B29">
        <w:rPr>
          <w:rFonts w:cs="바탕" w:hint="eastAsia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상용화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게임프로젝트를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수행함으로써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우수한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작품은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기업과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공동개발이나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독립개발사를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창업할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있도록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지원합니다</w:t>
      </w:r>
      <w:r>
        <w:rPr>
          <w:rFonts w:cs="바탕"/>
          <w:sz w:val="20"/>
          <w:szCs w:val="20"/>
        </w:rPr>
        <w:t xml:space="preserve">. </w:t>
      </w:r>
    </w:p>
    <w:p w:rsidR="00933DCE" w:rsidRDefault="00933DCE">
      <w:pPr>
        <w:pStyle w:val="s0"/>
        <w:jc w:val="both"/>
      </w:pPr>
    </w:p>
    <w:p w:rsidR="00B1481C" w:rsidRDefault="00B1481C">
      <w:pPr>
        <w:pStyle w:val="s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•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교육내용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53"/>
        <w:gridCol w:w="1439"/>
        <w:gridCol w:w="5796"/>
      </w:tblGrid>
      <w:tr w:rsidR="00B1481C" w:rsidRPr="00B1481C">
        <w:trPr>
          <w:trHeight w:val="370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B1481C">
            <w:pPr>
              <w:pStyle w:val="s0"/>
              <w:rPr>
                <w:sz w:val="20"/>
                <w:szCs w:val="20"/>
              </w:rPr>
            </w:pPr>
            <w:r w:rsidRPr="00DF3B29">
              <w:rPr>
                <w:rFonts w:cs="바탕" w:hint="eastAsia"/>
                <w:sz w:val="20"/>
                <w:szCs w:val="20"/>
              </w:rPr>
              <w:t>교육과정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B1481C">
            <w:pPr>
              <w:pStyle w:val="s0"/>
              <w:rPr>
                <w:sz w:val="20"/>
                <w:szCs w:val="20"/>
              </w:rPr>
            </w:pPr>
            <w:r w:rsidRPr="00DF3B29">
              <w:rPr>
                <w:rFonts w:cs="바탕" w:hint="eastAsia"/>
                <w:sz w:val="20"/>
                <w:szCs w:val="20"/>
              </w:rPr>
              <w:t>기간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B1481C">
            <w:pPr>
              <w:pStyle w:val="s0"/>
              <w:rPr>
                <w:sz w:val="20"/>
                <w:szCs w:val="20"/>
              </w:rPr>
            </w:pPr>
            <w:r w:rsidRPr="00DF3B29">
              <w:rPr>
                <w:rFonts w:cs="바탕" w:hint="eastAsia"/>
                <w:sz w:val="20"/>
                <w:szCs w:val="20"/>
              </w:rPr>
              <w:t>주요교육내용</w:t>
            </w:r>
          </w:p>
        </w:tc>
      </w:tr>
      <w:tr w:rsidR="00B1481C" w:rsidRPr="00B1481C">
        <w:trPr>
          <w:trHeight w:val="1124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DF3B29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게임 프로그래머 소양 교육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755827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6</w:t>
            </w:r>
            <w:r w:rsidR="00B1481C" w:rsidRPr="00DF3B29">
              <w:rPr>
                <w:rFonts w:cs="바탕" w:hint="eastAsia"/>
                <w:sz w:val="20"/>
                <w:szCs w:val="20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B1481C">
            <w:pPr>
              <w:pStyle w:val="s0"/>
              <w:rPr>
                <w:sz w:val="20"/>
                <w:szCs w:val="20"/>
              </w:rPr>
            </w:pPr>
            <w:r w:rsidRPr="00DF3B29">
              <w:rPr>
                <w:rFonts w:cs="바탕"/>
                <w:sz w:val="20"/>
                <w:szCs w:val="20"/>
              </w:rPr>
              <w:t>-</w:t>
            </w:r>
            <w:r w:rsidR="002C719D">
              <w:rPr>
                <w:rFonts w:cs="바탕" w:hint="eastAsia"/>
                <w:sz w:val="20"/>
                <w:szCs w:val="20"/>
              </w:rPr>
              <w:t xml:space="preserve">공통 </w:t>
            </w:r>
            <w:proofErr w:type="gramStart"/>
            <w:r w:rsidR="002C719D">
              <w:rPr>
                <w:rFonts w:cs="바탕" w:hint="eastAsia"/>
                <w:sz w:val="20"/>
                <w:szCs w:val="20"/>
              </w:rPr>
              <w:t>사항 :</w:t>
            </w:r>
            <w:proofErr w:type="gramEnd"/>
            <w:r w:rsidR="002C719D">
              <w:rPr>
                <w:rFonts w:cs="바탕" w:hint="eastAsia"/>
                <w:sz w:val="20"/>
                <w:szCs w:val="20"/>
              </w:rPr>
              <w:t xml:space="preserve"> </w:t>
            </w:r>
            <w:r w:rsidR="00DF3B29">
              <w:rPr>
                <w:rFonts w:cs="바탕" w:hint="eastAsia"/>
                <w:sz w:val="20"/>
                <w:szCs w:val="20"/>
              </w:rPr>
              <w:t>C++/C#언어 및 각종 스크립트 언어 기본 교육</w:t>
            </w:r>
          </w:p>
          <w:p w:rsidR="00DF3B29" w:rsidRDefault="00DF3B29" w:rsidP="00DF3B29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-일반 프로그래밍과 게임 프로그래밍의 정의</w:t>
            </w:r>
          </w:p>
          <w:p w:rsidR="002C7FBB" w:rsidRDefault="002C7FBB" w:rsidP="00DF3B29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-개체 지향 프로그래밍의 교육</w:t>
            </w:r>
          </w:p>
          <w:p w:rsidR="00DF3B29" w:rsidRDefault="00DF3B29" w:rsidP="00DF3B29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Pr="00B1481C">
              <w:rPr>
                <w:rFonts w:cs="바탕" w:hint="eastAsia"/>
                <w:sz w:val="18"/>
                <w:szCs w:val="18"/>
              </w:rPr>
              <w:t>게임</w:t>
            </w:r>
            <w:r>
              <w:rPr>
                <w:rFonts w:cs="바탕" w:hint="eastAsia"/>
                <w:sz w:val="18"/>
                <w:szCs w:val="18"/>
              </w:rPr>
              <w:t xml:space="preserve"> 전체 개발 프로세스에서의 게임 프로그래밍의 역할에 대한 교육</w:t>
            </w:r>
          </w:p>
          <w:p w:rsidR="00DF3B29" w:rsidRDefault="00DF3B29" w:rsidP="00DF3B29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Pr="00B1481C">
              <w:rPr>
                <w:rFonts w:cs="바탕" w:hint="eastAsia"/>
                <w:sz w:val="18"/>
                <w:szCs w:val="18"/>
              </w:rPr>
              <w:t>게</w:t>
            </w:r>
            <w:r>
              <w:rPr>
                <w:rFonts w:cs="바탕" w:hint="eastAsia"/>
                <w:sz w:val="18"/>
                <w:szCs w:val="18"/>
              </w:rPr>
              <w:t>임 프로그래밍 파트와 다른 파트와의 협업에 대한 교육</w:t>
            </w:r>
          </w:p>
          <w:p w:rsidR="00B1481C" w:rsidRPr="00DF3B29" w:rsidRDefault="00DF3B29" w:rsidP="00DF3B29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</w:t>
            </w:r>
            <w:r w:rsidR="008120DF">
              <w:rPr>
                <w:rFonts w:cs="바탕" w:hint="eastAsia"/>
                <w:sz w:val="18"/>
                <w:szCs w:val="18"/>
              </w:rPr>
              <w:t xml:space="preserve">기본 프로그래밍 및 </w:t>
            </w:r>
            <w:r>
              <w:rPr>
                <w:rFonts w:cs="바탕" w:hint="eastAsia"/>
                <w:sz w:val="18"/>
                <w:szCs w:val="18"/>
              </w:rPr>
              <w:t>네트워크 프로그래밍 기본 교육</w:t>
            </w:r>
          </w:p>
        </w:tc>
      </w:tr>
      <w:tr w:rsidR="00B1481C" w:rsidRPr="00B1481C">
        <w:trPr>
          <w:trHeight w:val="1011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F3B29" w:rsidRPr="00DF3B29" w:rsidRDefault="002C7FBB">
            <w:pPr>
              <w:pStyle w:val="s0"/>
              <w:rPr>
                <w:rFonts w:cs="바탕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초급</w:t>
            </w:r>
            <w:r w:rsidR="00DF3B29">
              <w:rPr>
                <w:rFonts w:cs="바탕" w:hint="eastAsia"/>
                <w:sz w:val="20"/>
                <w:szCs w:val="20"/>
              </w:rPr>
              <w:t xml:space="preserve"> 게임 프로그래머 교육</w:t>
            </w:r>
            <w:proofErr w:type="gramStart"/>
            <w:r w:rsidR="00DF3B29">
              <w:rPr>
                <w:rFonts w:cs="바탕" w:hint="eastAsia"/>
                <w:sz w:val="20"/>
                <w:szCs w:val="20"/>
              </w:rPr>
              <w:t>( 기본</w:t>
            </w:r>
            <w:proofErr w:type="gramEnd"/>
            <w:r w:rsidR="00DF3B29">
              <w:rPr>
                <w:rFonts w:cs="바탕" w:hint="eastAsia"/>
                <w:sz w:val="20"/>
                <w:szCs w:val="20"/>
              </w:rPr>
              <w:t xml:space="preserve"> 기술 교육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DF3B29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8</w:t>
            </w:r>
            <w:r w:rsidR="00B1481C" w:rsidRPr="00DF3B29">
              <w:rPr>
                <w:rFonts w:cs="바탕" w:hint="eastAsia"/>
                <w:sz w:val="20"/>
                <w:szCs w:val="20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Default="002C7FBB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-타 파트의 데이터를 활용한 프로그래밍 교육</w:t>
            </w:r>
          </w:p>
          <w:p w:rsidR="002C7FBB" w:rsidRDefault="002C7FBB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-상용 엔진</w:t>
            </w:r>
            <w:r w:rsidR="002C719D">
              <w:rPr>
                <w:rFonts w:hint="eastAsia"/>
                <w:sz w:val="20"/>
                <w:szCs w:val="20"/>
              </w:rPr>
              <w:t>(UDK, Unity3D, Shiva3D 등)</w:t>
            </w:r>
            <w:r>
              <w:rPr>
                <w:rFonts w:hint="eastAsia"/>
                <w:sz w:val="20"/>
                <w:szCs w:val="20"/>
              </w:rPr>
              <w:t>을 활용한 데이터 주도적 설계 교육</w:t>
            </w:r>
          </w:p>
          <w:p w:rsidR="002C7FBB" w:rsidRDefault="002C7FBB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-개인 별 소규모 프로젝트의 설계 및 평가</w:t>
            </w:r>
          </w:p>
          <w:p w:rsidR="002C7FBB" w:rsidRPr="00DF3B29" w:rsidRDefault="002C7FBB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-상용 엔진을 활용한 개인 별 소규모 프로젝트 개발 및 관련 기술 교육</w:t>
            </w:r>
          </w:p>
        </w:tc>
      </w:tr>
      <w:tr w:rsidR="00B1481C" w:rsidRPr="00B1481C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Default="002C7FBB">
            <w:pPr>
              <w:pStyle w:val="s0"/>
              <w:rPr>
                <w:rFonts w:cs="바탕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중급 게임 프로그래머 교육</w:t>
            </w:r>
          </w:p>
          <w:p w:rsidR="002C7FBB" w:rsidRPr="00DF3B29" w:rsidRDefault="002C7FBB">
            <w:pPr>
              <w:pStyle w:val="s0"/>
              <w:rPr>
                <w:sz w:val="20"/>
                <w:szCs w:val="20"/>
              </w:rPr>
            </w:pPr>
            <w:proofErr w:type="gramStart"/>
            <w:r>
              <w:rPr>
                <w:rFonts w:cs="바탕" w:hint="eastAsia"/>
                <w:sz w:val="20"/>
                <w:szCs w:val="20"/>
              </w:rPr>
              <w:t>( 실무</w:t>
            </w:r>
            <w:proofErr w:type="gramEnd"/>
            <w:r>
              <w:rPr>
                <w:rFonts w:cs="바탕" w:hint="eastAsia"/>
                <w:sz w:val="20"/>
                <w:szCs w:val="20"/>
              </w:rPr>
              <w:t xml:space="preserve"> 프로젝트 개발 경험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755827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8</w:t>
            </w:r>
            <w:r w:rsidR="00B1481C" w:rsidRPr="00DF3B29">
              <w:rPr>
                <w:rFonts w:cs="바탕" w:hint="eastAsia"/>
                <w:sz w:val="20"/>
                <w:szCs w:val="20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7FBB" w:rsidRDefault="002C7FBB" w:rsidP="002C7FBB">
            <w:pPr>
              <w:pStyle w:val="s0"/>
              <w:rPr>
                <w:rFonts w:cs="바탕"/>
                <w:sz w:val="20"/>
                <w:szCs w:val="20"/>
              </w:rPr>
            </w:pPr>
            <w:r w:rsidRPr="00DF3B29">
              <w:rPr>
                <w:rFonts w:cs="바탕"/>
                <w:sz w:val="20"/>
                <w:szCs w:val="20"/>
              </w:rPr>
              <w:t>-</w:t>
            </w:r>
            <w:r>
              <w:rPr>
                <w:rFonts w:cs="바탕" w:hint="eastAsia"/>
                <w:sz w:val="20"/>
                <w:szCs w:val="20"/>
              </w:rPr>
              <w:t xml:space="preserve">공통 </w:t>
            </w:r>
            <w:proofErr w:type="gramStart"/>
            <w:r>
              <w:rPr>
                <w:rFonts w:cs="바탕" w:hint="eastAsia"/>
                <w:sz w:val="20"/>
                <w:szCs w:val="20"/>
              </w:rPr>
              <w:t>사항 :</w:t>
            </w:r>
            <w:proofErr w:type="gramEnd"/>
            <w:r>
              <w:rPr>
                <w:rFonts w:cs="바탕" w:hint="eastAsia"/>
                <w:sz w:val="20"/>
                <w:szCs w:val="20"/>
              </w:rPr>
              <w:t xml:space="preserve"> 프로그래밍 팀 구성( 사용 기술 별 구성 )</w:t>
            </w:r>
          </w:p>
          <w:p w:rsidR="002C7FBB" w:rsidRPr="00DF3B29" w:rsidRDefault="002C7FBB" w:rsidP="002C7FBB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 xml:space="preserve">-상용 엔진을 활용한 소규모 </w:t>
            </w:r>
            <w:proofErr w:type="spellStart"/>
            <w:r>
              <w:rPr>
                <w:rFonts w:cs="바탕" w:hint="eastAsia"/>
                <w:sz w:val="20"/>
                <w:szCs w:val="20"/>
              </w:rPr>
              <w:t>싱글</w:t>
            </w:r>
            <w:proofErr w:type="spellEnd"/>
            <w:r>
              <w:rPr>
                <w:rFonts w:cs="바탕" w:hint="eastAsia"/>
                <w:sz w:val="20"/>
                <w:szCs w:val="20"/>
              </w:rPr>
              <w:t xml:space="preserve"> 플레이 프로젝트 진행</w:t>
            </w:r>
          </w:p>
          <w:p w:rsidR="008120DF" w:rsidRDefault="002C7FBB" w:rsidP="002C7FBB">
            <w:pPr>
              <w:pStyle w:val="s0"/>
              <w:rPr>
                <w:rFonts w:cs="바탕"/>
                <w:sz w:val="20"/>
                <w:szCs w:val="20"/>
              </w:rPr>
            </w:pPr>
            <w:r w:rsidRPr="00DF3B29">
              <w:rPr>
                <w:rFonts w:cs="바탕"/>
                <w:sz w:val="20"/>
                <w:szCs w:val="20"/>
              </w:rPr>
              <w:t>-</w:t>
            </w:r>
            <w:r>
              <w:rPr>
                <w:rFonts w:cs="바탕" w:hint="eastAsia"/>
                <w:sz w:val="20"/>
                <w:szCs w:val="20"/>
              </w:rPr>
              <w:t>전체 목표 프로젝트의 공통 기술 교육과 개발 동시 진행</w:t>
            </w:r>
          </w:p>
          <w:p w:rsidR="008120DF" w:rsidRPr="008120DF" w:rsidRDefault="008120DF" w:rsidP="002C7FBB">
            <w:pPr>
              <w:pStyle w:val="s0"/>
              <w:rPr>
                <w:rFonts w:cs="바탕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-타 파트와의 협업을 통한 게임의 완성도 향상 교육</w:t>
            </w:r>
          </w:p>
          <w:p w:rsidR="008120DF" w:rsidRDefault="002C7FBB" w:rsidP="002C7FBB">
            <w:pPr>
              <w:pStyle w:val="s0"/>
              <w:rPr>
                <w:rFonts w:cs="바탕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-코드의 유지 보수 및 피드백에 대한 예측 설계 교육</w:t>
            </w:r>
          </w:p>
          <w:p w:rsidR="008120DF" w:rsidRPr="008120DF" w:rsidRDefault="008120DF" w:rsidP="002C7FBB">
            <w:pPr>
              <w:pStyle w:val="s0"/>
              <w:rPr>
                <w:rFonts w:cs="바탕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-다수의 프로그래머들간의 코딩 협업을 위한 방법 교육</w:t>
            </w:r>
          </w:p>
        </w:tc>
      </w:tr>
      <w:tr w:rsidR="00B1481C" w:rsidRPr="00B1481C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2C7FBB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 xml:space="preserve">고급 게임 프로그래머 </w:t>
            </w:r>
            <w:proofErr w:type="gramStart"/>
            <w:r>
              <w:rPr>
                <w:rFonts w:cs="바탕" w:hint="eastAsia"/>
                <w:sz w:val="20"/>
                <w:szCs w:val="20"/>
              </w:rPr>
              <w:t>( 고급</w:t>
            </w:r>
            <w:proofErr w:type="gramEnd"/>
            <w:r>
              <w:rPr>
                <w:rFonts w:cs="바탕" w:hint="eastAsia"/>
                <w:sz w:val="20"/>
                <w:szCs w:val="20"/>
              </w:rPr>
              <w:t xml:space="preserve"> 프로그래밍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755827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6</w:t>
            </w:r>
            <w:r w:rsidR="00B1481C" w:rsidRPr="00DF3B29">
              <w:rPr>
                <w:rFonts w:cs="바탕" w:hint="eastAsia"/>
                <w:sz w:val="20"/>
                <w:szCs w:val="20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Default="002C7FBB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-각 플랫폼 별 소규모 프로젝트 진행 </w:t>
            </w:r>
            <w:proofErr w:type="gramStart"/>
            <w:r>
              <w:rPr>
                <w:rFonts w:hint="eastAsia"/>
                <w:sz w:val="20"/>
                <w:szCs w:val="20"/>
              </w:rPr>
              <w:t>( Mac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 w:val="20"/>
                <w:szCs w:val="20"/>
              </w:rPr>
              <w:t>iOS-IPhone</w:t>
            </w:r>
            <w:proofErr w:type="spellEnd"/>
            <w:r>
              <w:rPr>
                <w:rFonts w:hint="eastAsia"/>
                <w:sz w:val="20"/>
                <w:szCs w:val="20"/>
              </w:rPr>
              <w:t>/</w:t>
            </w:r>
            <w:proofErr w:type="spellStart"/>
            <w:r>
              <w:rPr>
                <w:rFonts w:hint="eastAsia"/>
                <w:sz w:val="20"/>
                <w:szCs w:val="20"/>
              </w:rPr>
              <w:t>IPad</w:t>
            </w:r>
            <w:proofErr w:type="spellEnd"/>
            <w:r>
              <w:rPr>
                <w:rFonts w:hint="eastAsia"/>
                <w:sz w:val="20"/>
                <w:szCs w:val="20"/>
              </w:rPr>
              <w:t>등, Android, Console )</w:t>
            </w:r>
          </w:p>
          <w:p w:rsidR="002C7FBB" w:rsidRDefault="002C7FBB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 w:rsidR="008120DF">
              <w:rPr>
                <w:rFonts w:hint="eastAsia"/>
                <w:sz w:val="20"/>
                <w:szCs w:val="20"/>
              </w:rPr>
              <w:t>디버깅 및 문제 해결 능력 교육</w:t>
            </w:r>
          </w:p>
          <w:p w:rsidR="008120DF" w:rsidRDefault="008120DF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proofErr w:type="spellStart"/>
            <w:r>
              <w:rPr>
                <w:rFonts w:hint="eastAsia"/>
                <w:sz w:val="20"/>
                <w:szCs w:val="20"/>
              </w:rPr>
              <w:t>컨텐츠의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업데이트를 위한 프로그래밍 방식 교육</w:t>
            </w:r>
          </w:p>
          <w:p w:rsidR="008120DF" w:rsidRPr="00DF3B29" w:rsidRDefault="008120DF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-기존 프로젝트에 네트워크 구현 교육 </w:t>
            </w:r>
            <w:proofErr w:type="gramStart"/>
            <w:r>
              <w:rPr>
                <w:rFonts w:hint="eastAsia"/>
                <w:sz w:val="20"/>
                <w:szCs w:val="20"/>
              </w:rPr>
              <w:t>( 서버</w:t>
            </w:r>
            <w:proofErr w:type="gramEnd"/>
            <w:r>
              <w:rPr>
                <w:rFonts w:hint="eastAsia"/>
                <w:sz w:val="20"/>
                <w:szCs w:val="20"/>
              </w:rPr>
              <w:t>/클라이언트 )</w:t>
            </w:r>
          </w:p>
        </w:tc>
      </w:tr>
      <w:tr w:rsidR="00B1481C" w:rsidRPr="00B1481C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2C7FBB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18"/>
                <w:szCs w:val="18"/>
              </w:rPr>
              <w:t>PM, PD 고급 수료 과정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2C7FBB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2</w:t>
            </w:r>
            <w:r w:rsidR="00B1481C" w:rsidRPr="00DF3B29">
              <w:rPr>
                <w:rFonts w:cs="바탕" w:hint="eastAsia"/>
                <w:sz w:val="20"/>
                <w:szCs w:val="20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PM과 PD의 구분 교육</w:t>
            </w:r>
          </w:p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전체 게임 개발 프로세스의 교육</w:t>
            </w:r>
          </w:p>
          <w:p w:rsidR="00B1481C" w:rsidRPr="00DF3B29" w:rsidRDefault="008120DF" w:rsidP="008120DF">
            <w:pPr>
              <w:pStyle w:val="s0"/>
              <w:rPr>
                <w:sz w:val="20"/>
                <w:szCs w:val="20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일반 자원 관리와 게임 개발 자원 관리 교육</w:t>
            </w:r>
          </w:p>
        </w:tc>
      </w:tr>
      <w:tr w:rsidR="00B1481C" w:rsidRPr="00B1481C">
        <w:trPr>
          <w:trHeight w:val="615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B1481C">
            <w:pPr>
              <w:pStyle w:val="s0"/>
              <w:rPr>
                <w:sz w:val="20"/>
                <w:szCs w:val="20"/>
              </w:rPr>
            </w:pPr>
            <w:r w:rsidRPr="00DF3B29">
              <w:rPr>
                <w:rFonts w:cs="바탕" w:hint="eastAsia"/>
                <w:sz w:val="20"/>
                <w:szCs w:val="20"/>
              </w:rPr>
              <w:t>프로젝트</w:t>
            </w:r>
            <w:r w:rsidRPr="00DF3B29">
              <w:rPr>
                <w:rFonts w:cs="바탕"/>
                <w:sz w:val="20"/>
                <w:szCs w:val="20"/>
              </w:rPr>
              <w:t xml:space="preserve"> </w:t>
            </w:r>
            <w:r w:rsidRPr="00DF3B29">
              <w:rPr>
                <w:rFonts w:cs="바탕" w:hint="eastAsia"/>
                <w:sz w:val="20"/>
                <w:szCs w:val="20"/>
              </w:rPr>
              <w:t>실습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481C" w:rsidRPr="00DF3B29" w:rsidRDefault="002C7FBB">
            <w:pPr>
              <w:pStyle w:val="s0"/>
              <w:rPr>
                <w:sz w:val="20"/>
                <w:szCs w:val="20"/>
              </w:rPr>
            </w:pPr>
            <w:r>
              <w:rPr>
                <w:rFonts w:cs="바탕"/>
                <w:sz w:val="20"/>
                <w:szCs w:val="20"/>
              </w:rPr>
              <w:t>1</w:t>
            </w:r>
            <w:r>
              <w:rPr>
                <w:rFonts w:cs="바탕" w:hint="eastAsia"/>
                <w:sz w:val="20"/>
                <w:szCs w:val="20"/>
              </w:rPr>
              <w:t>0</w:t>
            </w:r>
            <w:r w:rsidR="00B1481C" w:rsidRPr="00DF3B29">
              <w:rPr>
                <w:rFonts w:cs="바탕" w:hint="eastAsia"/>
                <w:sz w:val="20"/>
                <w:szCs w:val="20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디자인 파트와 아트 파트를 통합한 개발팀 구성 및 프로젝트 진행</w:t>
            </w:r>
          </w:p>
          <w:p w:rsidR="008120DF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-개인별 희망 세부 분야 참여</w:t>
            </w:r>
          </w:p>
          <w:p w:rsidR="00B1481C" w:rsidRPr="00DF3B29" w:rsidRDefault="008120DF" w:rsidP="008120DF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18"/>
                <w:szCs w:val="18"/>
              </w:rPr>
              <w:t>-PM, PD로서의 담당 교수 참여 및 과정 공개 교육 병행</w:t>
            </w:r>
          </w:p>
        </w:tc>
      </w:tr>
    </w:tbl>
    <w:p w:rsidR="00B1481C" w:rsidRDefault="00B1481C" w:rsidP="00C70F0F">
      <w:pPr>
        <w:pStyle w:val="s0"/>
      </w:pPr>
    </w:p>
    <w:p w:rsidR="008120DF" w:rsidRDefault="008120DF" w:rsidP="00C70F0F">
      <w:pPr>
        <w:pStyle w:val="s0"/>
      </w:pPr>
    </w:p>
    <w:p w:rsidR="008120DF" w:rsidRDefault="008120DF" w:rsidP="00C70F0F">
      <w:pPr>
        <w:pStyle w:val="s0"/>
      </w:pPr>
    </w:p>
    <w:p w:rsidR="008120DF" w:rsidRDefault="008120DF" w:rsidP="00C70F0F">
      <w:pPr>
        <w:pStyle w:val="s0"/>
      </w:pPr>
    </w:p>
    <w:p w:rsidR="007E4941" w:rsidRDefault="007E4941" w:rsidP="00C70F0F">
      <w:pPr>
        <w:pStyle w:val="s0"/>
      </w:pPr>
    </w:p>
    <w:p w:rsidR="007E4941" w:rsidRDefault="007E4941" w:rsidP="00C70F0F">
      <w:pPr>
        <w:pStyle w:val="s0"/>
      </w:pPr>
    </w:p>
    <w:p w:rsidR="008120DF" w:rsidRDefault="008120DF" w:rsidP="00C70F0F">
      <w:pPr>
        <w:pStyle w:val="s0"/>
      </w:pPr>
    </w:p>
    <w:p w:rsidR="008120DF" w:rsidRDefault="008120DF" w:rsidP="00C70F0F">
      <w:pPr>
        <w:pStyle w:val="s0"/>
      </w:pPr>
    </w:p>
    <w:p w:rsidR="008120DF" w:rsidRDefault="008120DF" w:rsidP="008120DF">
      <w:pPr>
        <w:pStyle w:val="s0"/>
        <w:jc w:val="both"/>
      </w:pPr>
      <w:r>
        <w:rPr>
          <w:rFonts w:cs="바탕" w:hint="eastAsia"/>
          <w:b/>
          <w:bCs/>
          <w:sz w:val="20"/>
          <w:szCs w:val="20"/>
        </w:rPr>
        <w:lastRenderedPageBreak/>
        <w:t>게임 프로페셔널 과정</w:t>
      </w:r>
    </w:p>
    <w:p w:rsidR="008120DF" w:rsidRDefault="000B6EE3" w:rsidP="008120DF">
      <w:pPr>
        <w:pStyle w:val="s0"/>
        <w:jc w:val="both"/>
      </w:pPr>
      <w:r>
        <w:rPr>
          <w:noProof/>
        </w:rPr>
        <w:pict>
          <v:line id="_x0000_s1032" style="position:absolute;left:0;text-align:left;z-index:251660288;visibility:visible;mso-position-horizontal-relative:page;mso-position-vertical-relative:page" from="40pt,77.25pt" to="554.5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ie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" o:allowincell="f">
            <w10:wrap anchorx="page" anchory="page"/>
          </v:line>
        </w:pict>
      </w:r>
    </w:p>
    <w:p w:rsidR="008120DF" w:rsidRDefault="008120DF" w:rsidP="008120DF">
      <w:pPr>
        <w:pStyle w:val="s0"/>
        <w:jc w:val="both"/>
      </w:pPr>
      <w:r>
        <w:rPr>
          <w:rFonts w:cs="바탕" w:hint="eastAsia"/>
          <w:sz w:val="20"/>
          <w:szCs w:val="20"/>
        </w:rPr>
        <w:t>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게임기획</w:t>
      </w:r>
      <w:proofErr w:type="gramStart"/>
      <w:r>
        <w:rPr>
          <w:rFonts w:cs="바탕" w:hint="eastAsia"/>
          <w:sz w:val="20"/>
          <w:szCs w:val="20"/>
        </w:rPr>
        <w:t>( Game</w:t>
      </w:r>
      <w:proofErr w:type="gramEnd"/>
      <w:r>
        <w:rPr>
          <w:rFonts w:cs="바탕" w:hint="eastAsia"/>
          <w:sz w:val="20"/>
          <w:szCs w:val="20"/>
        </w:rPr>
        <w:t xml:space="preserve"> Design )과정</w:t>
      </w:r>
    </w:p>
    <w:p w:rsidR="008120DF" w:rsidRDefault="008120DF" w:rsidP="008120DF">
      <w:pPr>
        <w:pStyle w:val="s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•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과정소개</w:t>
      </w:r>
    </w:p>
    <w:p w:rsidR="008120DF" w:rsidRDefault="008120DF" w:rsidP="008120DF">
      <w:pPr>
        <w:pStyle w:val="s0"/>
        <w:jc w:val="both"/>
      </w:pPr>
      <w:r>
        <w:rPr>
          <w:rFonts w:cs="바탕" w:hint="eastAsia"/>
          <w:sz w:val="20"/>
          <w:szCs w:val="20"/>
        </w:rPr>
        <w:t>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과정은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게임기획(Design)의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기본개념과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활용기법을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학습하여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 xml:space="preserve">게임 개발 및 </w:t>
      </w:r>
      <w:proofErr w:type="spellStart"/>
      <w:r>
        <w:rPr>
          <w:rFonts w:cs="바탕" w:hint="eastAsia"/>
          <w:sz w:val="20"/>
          <w:szCs w:val="20"/>
        </w:rPr>
        <w:t>퍼블리싱에</w:t>
      </w:r>
      <w:proofErr w:type="spellEnd"/>
      <w:r>
        <w:rPr>
          <w:rFonts w:cs="바탕" w:hint="eastAsia"/>
          <w:sz w:val="20"/>
          <w:szCs w:val="20"/>
        </w:rPr>
        <w:t xml:space="preserve"> 필요한 </w:t>
      </w:r>
      <w:proofErr w:type="spellStart"/>
      <w:r>
        <w:rPr>
          <w:rFonts w:cs="바탕" w:hint="eastAsia"/>
          <w:sz w:val="20"/>
          <w:szCs w:val="20"/>
        </w:rPr>
        <w:t>컨텐츠의</w:t>
      </w:r>
      <w:proofErr w:type="spellEnd"/>
      <w:r>
        <w:rPr>
          <w:rFonts w:cs="바탕" w:hint="eastAsia"/>
          <w:sz w:val="20"/>
          <w:szCs w:val="20"/>
        </w:rPr>
        <w:t xml:space="preserve"> 개발 및 평가에 대한 실무 능력을 갖추는 과정입니다. 게임 소재/아이디어 도출 방법을 시작으로</w:t>
      </w:r>
      <w:r>
        <w:rPr>
          <w:rFonts w:cs="바탕"/>
          <w:sz w:val="20"/>
          <w:szCs w:val="20"/>
        </w:rPr>
        <w:t>,</w:t>
      </w:r>
      <w:r>
        <w:rPr>
          <w:rFonts w:cs="바탕" w:hint="eastAsia"/>
          <w:sz w:val="20"/>
          <w:szCs w:val="20"/>
        </w:rPr>
        <w:t xml:space="preserve"> 브레인 </w:t>
      </w:r>
      <w:proofErr w:type="spellStart"/>
      <w:r>
        <w:rPr>
          <w:rFonts w:cs="바탕" w:hint="eastAsia"/>
          <w:sz w:val="20"/>
          <w:szCs w:val="20"/>
        </w:rPr>
        <w:t>스토밍</w:t>
      </w:r>
      <w:proofErr w:type="spellEnd"/>
      <w:r>
        <w:rPr>
          <w:rFonts w:cs="바탕" w:hint="eastAsia"/>
          <w:sz w:val="20"/>
          <w:szCs w:val="20"/>
        </w:rPr>
        <w:t>, 아이디어의 문서화, 세부적인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게임디자인</w:t>
      </w:r>
      <w:r>
        <w:rPr>
          <w:rFonts w:cs="바탕"/>
          <w:sz w:val="20"/>
          <w:szCs w:val="20"/>
        </w:rPr>
        <w:t>(</w:t>
      </w:r>
      <w:proofErr w:type="spellStart"/>
      <w:r>
        <w:rPr>
          <w:rFonts w:cs="바탕" w:hint="eastAsia"/>
          <w:sz w:val="20"/>
          <w:szCs w:val="20"/>
        </w:rPr>
        <w:t>컨텐츠</w:t>
      </w:r>
      <w:proofErr w:type="spellEnd"/>
      <w:r>
        <w:rPr>
          <w:rFonts w:cs="바탕" w:hint="eastAsia"/>
          <w:sz w:val="20"/>
          <w:szCs w:val="20"/>
        </w:rPr>
        <w:t xml:space="preserve"> </w:t>
      </w:r>
      <w:proofErr w:type="spellStart"/>
      <w:r>
        <w:rPr>
          <w:rFonts w:cs="바탕" w:hint="eastAsia"/>
          <w:sz w:val="20"/>
          <w:szCs w:val="20"/>
        </w:rPr>
        <w:t>플로우</w:t>
      </w:r>
      <w:proofErr w:type="spellEnd"/>
      <w:r>
        <w:rPr>
          <w:rFonts w:cs="바탕" w:hint="eastAsia"/>
          <w:sz w:val="20"/>
          <w:szCs w:val="20"/>
        </w:rPr>
        <w:t xml:space="preserve"> 디자인, 레벨 디자인</w:t>
      </w:r>
      <w:r>
        <w:rPr>
          <w:rFonts w:cs="바탕"/>
          <w:sz w:val="20"/>
          <w:szCs w:val="20"/>
        </w:rPr>
        <w:t>, UI</w:t>
      </w:r>
      <w:r>
        <w:rPr>
          <w:rFonts w:cs="바탕" w:hint="eastAsia"/>
          <w:sz w:val="20"/>
          <w:szCs w:val="20"/>
        </w:rPr>
        <w:t xml:space="preserve"> 구성</w:t>
      </w:r>
      <w:r>
        <w:rPr>
          <w:rFonts w:cs="바탕"/>
          <w:sz w:val="20"/>
          <w:szCs w:val="20"/>
        </w:rPr>
        <w:t>,</w:t>
      </w:r>
      <w:r>
        <w:rPr>
          <w:rFonts w:cs="바탕" w:hint="eastAsia"/>
          <w:sz w:val="20"/>
          <w:szCs w:val="20"/>
        </w:rPr>
        <w:t xml:space="preserve"> 게임 </w:t>
      </w:r>
      <w:proofErr w:type="spellStart"/>
      <w:r>
        <w:rPr>
          <w:rFonts w:cs="바탕" w:hint="eastAsia"/>
          <w:sz w:val="20"/>
          <w:szCs w:val="20"/>
        </w:rPr>
        <w:t>콘텐츠</w:t>
      </w:r>
      <w:proofErr w:type="spellEnd"/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평가</w:t>
      </w:r>
      <w:r>
        <w:rPr>
          <w:rFonts w:cs="바탕"/>
          <w:sz w:val="20"/>
          <w:szCs w:val="20"/>
        </w:rPr>
        <w:t xml:space="preserve">) </w:t>
      </w:r>
      <w:r>
        <w:rPr>
          <w:rFonts w:cs="바탕" w:hint="eastAsia"/>
          <w:sz w:val="20"/>
          <w:szCs w:val="20"/>
        </w:rPr>
        <w:t>등의 문서화 방법과 팀 별 프로젝트를 수행함으로써 팀 내 커뮤니케이션 경험 등에 대한 완벽한 프로젝트의 시작과 끝을 경험할 수 있습니다. 이러한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모든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교육은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실무현장에서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요구되는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맞춤교육으로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진행되며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기업과의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프로젝트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공동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수행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현장전문가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지도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기업연수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proofErr w:type="spellStart"/>
      <w:r>
        <w:rPr>
          <w:rFonts w:cs="바탕" w:hint="eastAsia"/>
          <w:sz w:val="20"/>
          <w:szCs w:val="20"/>
        </w:rPr>
        <w:t>인턴쉽으로</w:t>
      </w:r>
      <w:proofErr w:type="spellEnd"/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실무경험을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쌓게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산·학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컨소시엄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협력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또한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팀 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상용화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게임프로젝트를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수행함으로써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우수한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작품은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기업과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공동개발이나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독립개발사를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창업할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있도록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지원합니다</w:t>
      </w:r>
      <w:r>
        <w:rPr>
          <w:rFonts w:cs="바탕"/>
          <w:sz w:val="20"/>
          <w:szCs w:val="20"/>
        </w:rPr>
        <w:t>.</w:t>
      </w:r>
    </w:p>
    <w:p w:rsidR="008120DF" w:rsidRDefault="008120DF" w:rsidP="008120DF">
      <w:pPr>
        <w:pStyle w:val="s0"/>
        <w:jc w:val="both"/>
      </w:pPr>
    </w:p>
    <w:p w:rsidR="008120DF" w:rsidRDefault="008120DF" w:rsidP="008120DF">
      <w:pPr>
        <w:pStyle w:val="s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•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교육내용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53"/>
        <w:gridCol w:w="1439"/>
        <w:gridCol w:w="5796"/>
      </w:tblGrid>
      <w:tr w:rsidR="008120DF" w:rsidRPr="00B1481C" w:rsidTr="008120DF">
        <w:trPr>
          <w:trHeight w:val="370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교육과정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기간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주요교육내용</w:t>
            </w:r>
          </w:p>
        </w:tc>
      </w:tr>
      <w:tr w:rsidR="008120DF" w:rsidRPr="00B1481C" w:rsidTr="008120DF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893C90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 w:hint="eastAsia"/>
                <w:sz w:val="18"/>
                <w:szCs w:val="18"/>
              </w:rPr>
              <w:t>게임</w:t>
            </w:r>
            <w:r w:rsidRPr="00B1481C">
              <w:rPr>
                <w:rFonts w:cs="바탕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sz w:val="18"/>
                <w:szCs w:val="18"/>
              </w:rPr>
              <w:t>디자이너 소양 교육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EC0454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2</w:t>
            </w:r>
            <w:r w:rsidR="008120DF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7C48F5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게임 디자인 정의</w:t>
            </w:r>
          </w:p>
          <w:p w:rsidR="008120DF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Pr="00B1481C">
              <w:rPr>
                <w:rFonts w:cs="바탕" w:hint="eastAsia"/>
                <w:sz w:val="18"/>
                <w:szCs w:val="18"/>
              </w:rPr>
              <w:t>게임</w:t>
            </w:r>
            <w:r>
              <w:rPr>
                <w:rFonts w:cs="바탕" w:hint="eastAsia"/>
                <w:sz w:val="18"/>
                <w:szCs w:val="18"/>
              </w:rPr>
              <w:t xml:space="preserve"> 전체 개발 프로세스에서의 게임 디자이너의 역할에 대한 교육</w:t>
            </w:r>
          </w:p>
          <w:p w:rsidR="008120DF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-게임 디자인 세부 파트의 구분</w:t>
            </w:r>
          </w:p>
          <w:p w:rsidR="008120DF" w:rsidRPr="00893C90" w:rsidRDefault="008120DF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-게임 장르별 디자인의 구분</w:t>
            </w:r>
          </w:p>
          <w:p w:rsidR="008120DF" w:rsidRPr="004D04E1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Pr="00B1481C">
              <w:rPr>
                <w:rFonts w:cs="바탕" w:hint="eastAsia"/>
                <w:sz w:val="18"/>
                <w:szCs w:val="18"/>
              </w:rPr>
              <w:t>게</w:t>
            </w:r>
            <w:r>
              <w:rPr>
                <w:rFonts w:cs="바탕" w:hint="eastAsia"/>
                <w:sz w:val="18"/>
                <w:szCs w:val="18"/>
              </w:rPr>
              <w:t>임 디자인 파트와 다른 파트와의 협업에 대한 교육</w:t>
            </w:r>
          </w:p>
        </w:tc>
      </w:tr>
      <w:tr w:rsidR="008120DF" w:rsidRPr="00B1481C" w:rsidTr="008120DF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게임</w:t>
            </w:r>
            <w:r>
              <w:rPr>
                <w:rFonts w:cs="바탕" w:hint="eastAsia"/>
                <w:sz w:val="18"/>
                <w:szCs w:val="18"/>
              </w:rPr>
              <w:t xml:space="preserve"> 디자이너 세부 분야 교육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EC0454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4</w:t>
            </w:r>
            <w:r w:rsidR="008120DF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-공통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교육 :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아이디어 도출, 브레인 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스토밍</w:t>
            </w:r>
            <w:proofErr w:type="spellEnd"/>
            <w:r>
              <w:rPr>
                <w:rFonts w:cs="바탕" w:hint="eastAsia"/>
                <w:sz w:val="18"/>
                <w:szCs w:val="18"/>
              </w:rPr>
              <w:t xml:space="preserve"> 훈련</w:t>
            </w:r>
          </w:p>
          <w:p w:rsidR="008120DF" w:rsidRPr="00C92927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 xml:space="preserve">세계관, 스토리/시나리오 전개, UI 디자인, 시스템 디자인, 레벨 디자인, 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컨텐츠</w:t>
            </w:r>
            <w:proofErr w:type="spellEnd"/>
            <w:r>
              <w:rPr>
                <w:rFonts w:cs="바탕" w:hint="eastAsia"/>
                <w:sz w:val="18"/>
                <w:szCs w:val="18"/>
              </w:rPr>
              <w:t xml:space="preserve"> 전개/유지/보수 등의 세부 분야 별 구분 및 순환 교육 </w:t>
            </w:r>
          </w:p>
          <w:p w:rsidR="008120DF" w:rsidRPr="009753EC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게임 디자인 세부 분야와 다른 파트와의 협업에 대한 교육</w:t>
            </w:r>
          </w:p>
        </w:tc>
      </w:tr>
      <w:tr w:rsidR="008120DF" w:rsidRPr="00B1481C" w:rsidTr="008120DF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초급 디자이너 교육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기본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기술 교육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EC0454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4</w:t>
            </w:r>
            <w:r w:rsidR="008120DF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디자인 각 단계별 문서 작성에 대한 교육/세부 분야별 순환 교육</w:t>
            </w:r>
          </w:p>
          <w:p w:rsidR="008120DF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-디자인 파트에 사용되는 다양한 툴 관련 교육</w:t>
            </w:r>
          </w:p>
          <w:p w:rsidR="008120DF" w:rsidRPr="00B24D56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세부 분야별 필요한 타 파트와의 실무 커뮤니케이션을 위한 교육</w:t>
            </w:r>
          </w:p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 xml:space="preserve">전체 디자인 문서 통합 작성 테스트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개인별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)</w:t>
            </w:r>
          </w:p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세부 분야 팀 구성을 통한 전체 디자인 문서 통합 작성 테스트</w:t>
            </w:r>
          </w:p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역기획서</w:t>
            </w:r>
            <w:proofErr w:type="spellEnd"/>
            <w:r>
              <w:rPr>
                <w:rFonts w:cs="바탕" w:hint="eastAsia"/>
                <w:sz w:val="18"/>
                <w:szCs w:val="18"/>
              </w:rPr>
              <w:t xml:space="preserve"> 작성을 통한 분석력 교육</w:t>
            </w:r>
          </w:p>
        </w:tc>
      </w:tr>
      <w:tr w:rsidR="008120DF" w:rsidRPr="00B1481C" w:rsidTr="008120DF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중급</w:t>
            </w:r>
            <w:r w:rsidRPr="00B1481C">
              <w:rPr>
                <w:rFonts w:cs="바탕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sz w:val="18"/>
                <w:szCs w:val="18"/>
              </w:rPr>
              <w:t>디자이너 교육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타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파트와의 협업 교육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7E4941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4</w:t>
            </w:r>
            <w:r w:rsidR="008120DF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-공통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사항 :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디자인 팀 구성</w:t>
            </w:r>
          </w:p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개체 지향 디자인 교육</w:t>
            </w:r>
          </w:p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세부 파트 별 상호간의 피드백을 통한 디자인 훈련</w:t>
            </w:r>
          </w:p>
          <w:p w:rsidR="008120DF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타 파트와의 피드백을 통한 디자인 훈련</w:t>
            </w:r>
          </w:p>
          <w:p w:rsidR="008120DF" w:rsidRPr="00031D5B" w:rsidRDefault="008120DF" w:rsidP="008120DF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-데이터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아트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>, 프로그래밍 파트 등을 위한 ) 디자인 교육</w:t>
            </w:r>
          </w:p>
        </w:tc>
      </w:tr>
      <w:tr w:rsidR="008120DF" w:rsidRPr="00C229E8" w:rsidTr="008120DF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고급</w:t>
            </w:r>
            <w:r w:rsidRPr="00B1481C">
              <w:rPr>
                <w:rFonts w:cs="바탕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sz w:val="18"/>
                <w:szCs w:val="18"/>
              </w:rPr>
              <w:t>디자이너 교육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게임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개발 중, 후반 프로세스에서의 협업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EC0454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8</w:t>
            </w:r>
            <w:r w:rsidR="008120DF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Default="00EC0454" w:rsidP="00EC0454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-3D 엔진 활용 교육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UDK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>, Unity3D 등 )</w:t>
            </w:r>
          </w:p>
          <w:p w:rsidR="00EC0454" w:rsidRDefault="00EC0454" w:rsidP="00EC0454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-개체 지향 디자인과 3D 엔진을 활용한 실무 디자인 교육</w:t>
            </w:r>
          </w:p>
          <w:p w:rsidR="008120DF" w:rsidRPr="00C229E8" w:rsidRDefault="00EC0454" w:rsidP="00EC0454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-다양한 플랫폼(PC, 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IPhone</w:t>
            </w:r>
            <w:proofErr w:type="spellEnd"/>
            <w:r>
              <w:rPr>
                <w:rFonts w:cs="바탕" w:hint="eastAsia"/>
                <w:sz w:val="18"/>
                <w:szCs w:val="18"/>
              </w:rPr>
              <w:t>, Console) 별 게임 디자인 실무 교육</w:t>
            </w:r>
          </w:p>
        </w:tc>
      </w:tr>
      <w:tr w:rsidR="008120DF" w:rsidRPr="00B1481C" w:rsidTr="008120DF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PM, PD 고급 수료 과정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2주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PM과 PD의 구분 교육</w:t>
            </w:r>
          </w:p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전체 게임 개발 프로세스의 교육</w:t>
            </w:r>
          </w:p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일반 자원 관리와 게임 개발 자원 관리 교육</w:t>
            </w:r>
          </w:p>
        </w:tc>
      </w:tr>
    </w:tbl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7E4941" w:rsidRDefault="007E4941" w:rsidP="008120DF">
      <w:pPr>
        <w:pStyle w:val="s0"/>
      </w:pPr>
    </w:p>
    <w:p w:rsidR="007E4941" w:rsidRDefault="007E4941" w:rsidP="008120DF">
      <w:pPr>
        <w:pStyle w:val="s0"/>
      </w:pPr>
    </w:p>
    <w:p w:rsidR="007E4941" w:rsidRDefault="007E4941" w:rsidP="008120DF">
      <w:pPr>
        <w:pStyle w:val="s0"/>
      </w:pPr>
    </w:p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8120DF" w:rsidRDefault="008120DF" w:rsidP="008120DF">
      <w:pPr>
        <w:pStyle w:val="s0"/>
        <w:jc w:val="both"/>
      </w:pPr>
      <w:r>
        <w:rPr>
          <w:rFonts w:cs="바탕" w:hint="eastAsia"/>
          <w:b/>
          <w:bCs/>
          <w:sz w:val="20"/>
          <w:szCs w:val="20"/>
        </w:rPr>
        <w:lastRenderedPageBreak/>
        <w:t>게임 프로페셔널 과정</w:t>
      </w:r>
    </w:p>
    <w:p w:rsidR="008120DF" w:rsidRDefault="000B6EE3" w:rsidP="008120DF">
      <w:pPr>
        <w:pStyle w:val="s0"/>
        <w:jc w:val="both"/>
      </w:pPr>
      <w:r>
        <w:rPr>
          <w:noProof/>
        </w:rPr>
        <w:pict>
          <v:line id="_x0000_s1033" style="position:absolute;left:0;text-align:left;z-index:251661312;visibility:visible;mso-position-horizontal-relative:page;mso-position-vertical-relative:page" from="40pt,77.25pt" to="554.5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pR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TjBTp&#10;QKKNUByNQ2d64woIqNTWhtroSb2ajabfHVK6aona88jw7WwgLQsZybuUsHEG8Hf9F80ghhy8jm06&#10;NbYLkNAAdIpqnO9q8JNHFA6nk3H+NANa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" o:allowincell="f">
            <w10:wrap anchorx="page" anchory="page"/>
          </v:line>
        </w:pict>
      </w:r>
    </w:p>
    <w:p w:rsidR="008120DF" w:rsidRDefault="008120DF" w:rsidP="008120DF">
      <w:pPr>
        <w:pStyle w:val="s0"/>
        <w:jc w:val="both"/>
      </w:pPr>
      <w:r>
        <w:rPr>
          <w:rFonts w:cs="바탕" w:hint="eastAsia"/>
          <w:sz w:val="20"/>
          <w:szCs w:val="20"/>
        </w:rPr>
        <w:t>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 아트 과정</w:t>
      </w:r>
    </w:p>
    <w:p w:rsidR="008120DF" w:rsidRDefault="008120DF" w:rsidP="008120DF">
      <w:pPr>
        <w:pStyle w:val="s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•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과정소개</w:t>
      </w:r>
    </w:p>
    <w:p w:rsidR="008120DF" w:rsidRPr="00C70F0F" w:rsidRDefault="008120DF" w:rsidP="008120DF">
      <w:pPr>
        <w:pStyle w:val="s0"/>
        <w:jc w:val="both"/>
      </w:pPr>
      <w:r>
        <w:rPr>
          <w:rFonts w:cs="바탕" w:hint="eastAsia"/>
          <w:sz w:val="20"/>
          <w:szCs w:val="20"/>
        </w:rPr>
        <w:t>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 xml:space="preserve">과정은 게임 아트(Art)의 각 세부 분야별 실무 능력을 학습하여, 아트 파트 구성원으로서의 게임 리소스 제작뿐만 아니라, </w:t>
      </w:r>
      <w:proofErr w:type="spellStart"/>
      <w:r>
        <w:rPr>
          <w:rFonts w:cs="바탕" w:hint="eastAsia"/>
          <w:sz w:val="20"/>
          <w:szCs w:val="20"/>
        </w:rPr>
        <w:t>컨텐츠의</w:t>
      </w:r>
      <w:proofErr w:type="spellEnd"/>
      <w:r>
        <w:rPr>
          <w:rFonts w:cs="바탕" w:hint="eastAsia"/>
          <w:sz w:val="20"/>
          <w:szCs w:val="20"/>
        </w:rPr>
        <w:t xml:space="preserve"> 영감을 시각화 하는 창조적 리더의 능력을 갖추는 과정입니다. 기본적인 미술에 대한 소양을 시작으로, 각종 관련 툴의 사용, 전체 프로젝트에서의 각 단계별 아티스트의 참여 과정, 팀 별 프로젝트를 수행함으로써 팀 내의 다른 파트와의 커뮤니케이션 경험 등에 대한, 완벽한 게임 프로젝트의 아트파트로서 시작과 끝을 경험할 수 있습니다.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이러한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모든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교육은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실무현장에서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요구되는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맞춤교육으로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진행되며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기업프로젝트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참여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현장전문가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지도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기업연수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proofErr w:type="spellStart"/>
      <w:r>
        <w:rPr>
          <w:rFonts w:cs="바탕" w:hint="eastAsia"/>
          <w:sz w:val="20"/>
          <w:szCs w:val="20"/>
        </w:rPr>
        <w:t>인턴쉽으로</w:t>
      </w:r>
      <w:proofErr w:type="spellEnd"/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실무경험을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쌓게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산·학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컨소시엄협력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기업에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맞춤취업을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지원합니다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또한</w:t>
      </w:r>
      <w:r>
        <w:rPr>
          <w:rFonts w:cs="바탕"/>
          <w:sz w:val="20"/>
          <w:szCs w:val="20"/>
        </w:rPr>
        <w:t xml:space="preserve"> </w:t>
      </w:r>
      <w:proofErr w:type="spellStart"/>
      <w:r>
        <w:rPr>
          <w:rFonts w:cs="바탕" w:hint="eastAsia"/>
          <w:sz w:val="20"/>
          <w:szCs w:val="20"/>
        </w:rPr>
        <w:t>팀별</w:t>
      </w:r>
      <w:proofErr w:type="spellEnd"/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상용화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게임프로젝트를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수행함으로써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우수한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작품은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기업과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공동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개발이나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독립개발사를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창업할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있도록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지원합니다</w:t>
      </w:r>
      <w:r>
        <w:rPr>
          <w:rFonts w:cs="바탕"/>
          <w:sz w:val="20"/>
          <w:szCs w:val="20"/>
        </w:rPr>
        <w:t>.</w:t>
      </w:r>
    </w:p>
    <w:p w:rsidR="008120DF" w:rsidRDefault="008120DF" w:rsidP="008120DF">
      <w:pPr>
        <w:pStyle w:val="s0"/>
        <w:jc w:val="both"/>
      </w:pPr>
    </w:p>
    <w:p w:rsidR="008120DF" w:rsidRDefault="008120DF" w:rsidP="008120DF">
      <w:pPr>
        <w:pStyle w:val="s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•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교육내용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53"/>
        <w:gridCol w:w="1439"/>
        <w:gridCol w:w="5796"/>
      </w:tblGrid>
      <w:tr w:rsidR="008120DF" w:rsidRPr="00B1481C" w:rsidTr="008120DF">
        <w:trPr>
          <w:trHeight w:val="370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교육과정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기간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 w:hint="eastAsia"/>
                <w:sz w:val="18"/>
                <w:szCs w:val="18"/>
              </w:rPr>
              <w:t>주요교육내용</w:t>
            </w:r>
          </w:p>
        </w:tc>
      </w:tr>
      <w:tr w:rsidR="00EC0454" w:rsidRPr="00B1481C" w:rsidTr="008120DF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B1481C" w:rsidRDefault="00EC0454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미술과 게임 아티스트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B1481C" w:rsidRDefault="00EC0454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2</w:t>
            </w:r>
            <w:r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-공통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사항 :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</w:t>
            </w:r>
            <w:r w:rsidRPr="00B1481C">
              <w:rPr>
                <w:rFonts w:cs="바탕" w:hint="eastAsia"/>
                <w:sz w:val="18"/>
                <w:szCs w:val="18"/>
              </w:rPr>
              <w:t>도형</w:t>
            </w:r>
            <w:r w:rsidRPr="00B1481C">
              <w:rPr>
                <w:rFonts w:cs="바탕"/>
                <w:sz w:val="18"/>
                <w:szCs w:val="18"/>
              </w:rPr>
              <w:t xml:space="preserve"> </w:t>
            </w:r>
            <w:r w:rsidRPr="00B1481C">
              <w:rPr>
                <w:rFonts w:cs="바탕" w:hint="eastAsia"/>
                <w:sz w:val="18"/>
                <w:szCs w:val="18"/>
              </w:rPr>
              <w:t>및</w:t>
            </w:r>
            <w:r w:rsidRPr="00B1481C">
              <w:rPr>
                <w:rFonts w:cs="바탕"/>
                <w:sz w:val="18"/>
                <w:szCs w:val="18"/>
              </w:rPr>
              <w:t xml:space="preserve"> </w:t>
            </w:r>
            <w:r w:rsidRPr="00B1481C">
              <w:rPr>
                <w:rFonts w:cs="바탕" w:hint="eastAsia"/>
                <w:sz w:val="18"/>
                <w:szCs w:val="18"/>
              </w:rPr>
              <w:t>정물</w:t>
            </w:r>
            <w:r w:rsidRPr="00B1481C">
              <w:rPr>
                <w:rFonts w:cs="바탕"/>
                <w:sz w:val="18"/>
                <w:szCs w:val="18"/>
              </w:rPr>
              <w:t xml:space="preserve"> </w:t>
            </w:r>
            <w:r w:rsidRPr="00B1481C">
              <w:rPr>
                <w:rFonts w:cs="바탕" w:hint="eastAsia"/>
                <w:sz w:val="18"/>
                <w:szCs w:val="18"/>
              </w:rPr>
              <w:t>드로잉</w:t>
            </w:r>
            <w:r>
              <w:rPr>
                <w:rFonts w:hint="eastAsia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인체</w:t>
            </w:r>
            <w:r w:rsidRPr="00B1481C">
              <w:rPr>
                <w:rFonts w:cs="바탕"/>
                <w:sz w:val="18"/>
                <w:szCs w:val="18"/>
              </w:rPr>
              <w:t>(</w:t>
            </w:r>
            <w:r w:rsidRPr="00B1481C">
              <w:rPr>
                <w:rFonts w:cs="바탕" w:hint="eastAsia"/>
                <w:sz w:val="18"/>
                <w:szCs w:val="18"/>
              </w:rPr>
              <w:t>손</w:t>
            </w:r>
            <w:r w:rsidRPr="00B1481C">
              <w:rPr>
                <w:rFonts w:cs="바탕"/>
                <w:sz w:val="18"/>
                <w:szCs w:val="18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얼굴</w:t>
            </w:r>
            <w:r w:rsidRPr="00B1481C">
              <w:rPr>
                <w:rFonts w:cs="바탕"/>
                <w:sz w:val="18"/>
                <w:szCs w:val="18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골격</w:t>
            </w:r>
            <w:r w:rsidRPr="00B1481C">
              <w:rPr>
                <w:rFonts w:cs="바탕"/>
                <w:sz w:val="18"/>
                <w:szCs w:val="18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입체</w:t>
            </w:r>
            <w:r w:rsidRPr="00B1481C">
              <w:rPr>
                <w:rFonts w:cs="바탕"/>
                <w:sz w:val="18"/>
                <w:szCs w:val="18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동세</w:t>
            </w:r>
            <w:r w:rsidRPr="00B1481C">
              <w:rPr>
                <w:rFonts w:cs="바탕"/>
                <w:sz w:val="18"/>
                <w:szCs w:val="18"/>
              </w:rPr>
              <w:t>)</w:t>
            </w:r>
            <w:r>
              <w:rPr>
                <w:rFonts w:hint="eastAsia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공간표현</w:t>
            </w:r>
            <w:r>
              <w:rPr>
                <w:rFonts w:hint="eastAsia"/>
              </w:rPr>
              <w:t xml:space="preserve">, </w:t>
            </w:r>
            <w:r>
              <w:rPr>
                <w:rFonts w:cs="바탕" w:hint="eastAsia"/>
                <w:sz w:val="18"/>
                <w:szCs w:val="18"/>
              </w:rPr>
              <w:t>색감</w:t>
            </w:r>
            <w:r w:rsidRPr="00B1481C">
              <w:rPr>
                <w:rFonts w:cs="바탕"/>
                <w:sz w:val="18"/>
                <w:szCs w:val="18"/>
              </w:rPr>
              <w:t xml:space="preserve">, </w:t>
            </w:r>
            <w:r w:rsidRPr="00B1481C">
              <w:rPr>
                <w:rFonts w:cs="바탕" w:hint="eastAsia"/>
                <w:sz w:val="18"/>
                <w:szCs w:val="18"/>
              </w:rPr>
              <w:t>질감</w:t>
            </w:r>
            <w:r w:rsidRPr="00B1481C">
              <w:rPr>
                <w:rFonts w:cs="바탕"/>
                <w:sz w:val="18"/>
                <w:szCs w:val="18"/>
              </w:rPr>
              <w:t>,</w:t>
            </w:r>
            <w:r>
              <w:rPr>
                <w:rFonts w:cs="바탕" w:hint="eastAsia"/>
                <w:sz w:val="18"/>
                <w:szCs w:val="18"/>
              </w:rPr>
              <w:t xml:space="preserve"> 동작 표현 등의 기초 미술 교육</w:t>
            </w:r>
          </w:p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-게임 아트의 정의</w:t>
            </w:r>
          </w:p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Pr="00B1481C">
              <w:rPr>
                <w:rFonts w:cs="바탕" w:hint="eastAsia"/>
                <w:sz w:val="18"/>
                <w:szCs w:val="18"/>
              </w:rPr>
              <w:t>게임</w:t>
            </w:r>
            <w:r>
              <w:rPr>
                <w:rFonts w:cs="바탕" w:hint="eastAsia"/>
                <w:sz w:val="18"/>
                <w:szCs w:val="18"/>
              </w:rPr>
              <w:t xml:space="preserve"> 전체 개발 프로세스에서의 게임 아티스트의 역할에 대한 교육</w:t>
            </w:r>
          </w:p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-게임 아트 파트의 구분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원화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, 모델링, 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맵핑</w:t>
            </w:r>
            <w:proofErr w:type="spellEnd"/>
            <w:r>
              <w:rPr>
                <w:rFonts w:cs="바탕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에니메이션</w:t>
            </w:r>
            <w:proofErr w:type="spellEnd"/>
            <w:r>
              <w:rPr>
                <w:rFonts w:cs="바탕" w:hint="eastAsia"/>
                <w:sz w:val="18"/>
                <w:szCs w:val="18"/>
              </w:rPr>
              <w:t xml:space="preserve">, SFX, 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라이트</w:t>
            </w:r>
            <w:proofErr w:type="spellEnd"/>
            <w:r>
              <w:rPr>
                <w:rFonts w:cs="바탕" w:hint="eastAsia"/>
                <w:sz w:val="18"/>
                <w:szCs w:val="18"/>
              </w:rPr>
              <w:t>&amp;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카메라웍</w:t>
            </w:r>
            <w:proofErr w:type="spellEnd"/>
            <w:r>
              <w:rPr>
                <w:rFonts w:cs="바탕" w:hint="eastAsia"/>
                <w:sz w:val="18"/>
                <w:szCs w:val="18"/>
              </w:rPr>
              <w:t xml:space="preserve"> 등 )</w:t>
            </w:r>
          </w:p>
          <w:p w:rsidR="00EC0454" w:rsidRPr="00893C90" w:rsidRDefault="00EC0454" w:rsidP="000E0516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-게임 장르별 아트파트의 구분</w:t>
            </w:r>
          </w:p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Pr="00B1481C">
              <w:rPr>
                <w:rFonts w:cs="바탕" w:hint="eastAsia"/>
                <w:sz w:val="18"/>
                <w:szCs w:val="18"/>
              </w:rPr>
              <w:t>게</w:t>
            </w:r>
            <w:r>
              <w:rPr>
                <w:rFonts w:cs="바탕" w:hint="eastAsia"/>
                <w:sz w:val="18"/>
                <w:szCs w:val="18"/>
              </w:rPr>
              <w:t>임 아트 파트와 다른 파트와의 협업에 대한 교육</w:t>
            </w:r>
          </w:p>
          <w:p w:rsidR="00EC0454" w:rsidRPr="00B1481C" w:rsidRDefault="00EC0454" w:rsidP="000E0516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-게임 아트 세부 분야(대상 표현, 동작 표현, 공간 표현, 효과 표현, 단순화 표현, UI 등) 정의</w:t>
            </w:r>
          </w:p>
        </w:tc>
      </w:tr>
      <w:tr w:rsidR="00EC0454" w:rsidRPr="00B1481C" w:rsidTr="008120DF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B1481C" w:rsidRDefault="00EC0454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게임 아티스트 세부 분야 교육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기본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기술 교육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B1481C" w:rsidRDefault="00EC0454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10</w:t>
            </w:r>
            <w:r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-공통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사항 :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아트 팀 구성 및 팀 내 각 분야별 순환 교육. 각종 툴 사용 교육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포토샵</w:t>
            </w:r>
            <w:proofErr w:type="spellEnd"/>
            <w:proofErr w:type="gramEnd"/>
            <w:r>
              <w:rPr>
                <w:rFonts w:cs="바탕" w:hint="eastAsia"/>
                <w:sz w:val="18"/>
                <w:szCs w:val="18"/>
              </w:rPr>
              <w:t>, 3D Max 등 ). 원화 및 3D 작업 동시 교육</w:t>
            </w:r>
          </w:p>
          <w:p w:rsidR="00EC0454" w:rsidRPr="00AC3F6F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 xml:space="preserve">세계관 안에서의 캐릭터, 코스튬, 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에니메이션</w:t>
            </w:r>
            <w:proofErr w:type="spellEnd"/>
            <w:r>
              <w:rPr>
                <w:rFonts w:cs="바탕" w:hint="eastAsia"/>
                <w:sz w:val="18"/>
                <w:szCs w:val="18"/>
              </w:rPr>
              <w:t xml:space="preserve"> 표현</w:t>
            </w:r>
          </w:p>
          <w:p w:rsidR="00EC0454" w:rsidRPr="00B1481C" w:rsidRDefault="00EC0454" w:rsidP="000E0516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 xml:space="preserve">세계관 안에서의 사물(기계, 도구 등) 및 </w:t>
            </w:r>
            <w:proofErr w:type="spellStart"/>
            <w:r>
              <w:rPr>
                <w:rFonts w:cs="바탕" w:hint="eastAsia"/>
                <w:sz w:val="18"/>
                <w:szCs w:val="18"/>
              </w:rPr>
              <w:t>에니메이션</w:t>
            </w:r>
            <w:proofErr w:type="spellEnd"/>
            <w:r>
              <w:rPr>
                <w:rFonts w:cs="바탕" w:hint="eastAsia"/>
                <w:sz w:val="18"/>
                <w:szCs w:val="18"/>
              </w:rPr>
              <w:t xml:space="preserve"> 표현</w:t>
            </w:r>
          </w:p>
          <w:p w:rsidR="00EC0454" w:rsidRPr="00B1481C" w:rsidRDefault="00EC0454" w:rsidP="000E0516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 xml:space="preserve">배경으로 세계관 표현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Background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)</w:t>
            </w:r>
          </w:p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-서술된 효과의 시각화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Effects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)</w:t>
            </w:r>
          </w:p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-복잡한 서술의 단순화 표현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Icon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)</w:t>
            </w:r>
          </w:p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-시각화를 통한 사용자들의 접근 유도 교육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UI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)</w:t>
            </w:r>
          </w:p>
          <w:p w:rsidR="00EC0454" w:rsidRPr="002C719D" w:rsidRDefault="00EC0454" w:rsidP="000E0516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상호 작용을 위한 게임 아트 교육</w:t>
            </w:r>
          </w:p>
          <w:p w:rsidR="00EC0454" w:rsidRPr="00B1481C" w:rsidRDefault="00EC0454" w:rsidP="000E0516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-게임 아트 이외의 파트와의 협업에 대한 교육</w:t>
            </w:r>
          </w:p>
        </w:tc>
      </w:tr>
      <w:tr w:rsidR="008120DF" w:rsidRPr="00B1481C" w:rsidTr="008120DF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 xml:space="preserve">고급 게임 아티스트 교육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게임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 개발 중, 후반 프로세스의 협업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B1481C" w:rsidRDefault="00EC0454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10</w:t>
            </w:r>
            <w:r w:rsidR="008120DF" w:rsidRPr="00B1481C">
              <w:rPr>
                <w:rFonts w:cs="바탕" w:hint="eastAsia"/>
                <w:sz w:val="18"/>
                <w:szCs w:val="18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Default="00EC0454" w:rsidP="00EC0454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 xml:space="preserve">-3D 엔진 활용 교육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( UDK</w:t>
            </w:r>
            <w:proofErr w:type="gramEnd"/>
            <w:r>
              <w:rPr>
                <w:rFonts w:cs="바탕" w:hint="eastAsia"/>
                <w:sz w:val="18"/>
                <w:szCs w:val="18"/>
              </w:rPr>
              <w:t xml:space="preserve">, Unity3D, Shiva3D 등의 엔진에 작업물의 상호작용 테스트 과정. 프로그래밍 파트의 도움 없이 직접 프로젝트 제작 </w:t>
            </w:r>
            <w:proofErr w:type="gramStart"/>
            <w:r>
              <w:rPr>
                <w:rFonts w:cs="바탕" w:hint="eastAsia"/>
                <w:sz w:val="18"/>
                <w:szCs w:val="18"/>
              </w:rPr>
              <w:t>진행 )</w:t>
            </w:r>
            <w:proofErr w:type="gramEnd"/>
          </w:p>
          <w:p w:rsidR="008120DF" w:rsidRPr="00933DCE" w:rsidRDefault="00EC0454" w:rsidP="00EC0454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-아트 파트 리더 교육</w:t>
            </w:r>
          </w:p>
        </w:tc>
      </w:tr>
      <w:tr w:rsidR="008120DF" w:rsidRPr="00B1481C" w:rsidTr="008120DF">
        <w:trPr>
          <w:trHeight w:val="262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PM, PD 고급 수료 과정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>
              <w:rPr>
                <w:rFonts w:cs="바탕" w:hint="eastAsia"/>
                <w:sz w:val="18"/>
                <w:szCs w:val="18"/>
              </w:rPr>
              <w:t>2주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PM과 PD의 구분 교육</w:t>
            </w:r>
          </w:p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전체 게임 개발 프로세스의 교육</w:t>
            </w:r>
          </w:p>
          <w:p w:rsidR="008120DF" w:rsidRPr="00B1481C" w:rsidRDefault="008120DF" w:rsidP="008120DF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일반 자원 관리와 게임 개발 자원 관리 교육</w:t>
            </w:r>
          </w:p>
        </w:tc>
      </w:tr>
    </w:tbl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7E4941" w:rsidRDefault="007E4941" w:rsidP="008120DF">
      <w:pPr>
        <w:pStyle w:val="s0"/>
      </w:pPr>
    </w:p>
    <w:p w:rsidR="007E4941" w:rsidRDefault="007E4941" w:rsidP="008120DF">
      <w:pPr>
        <w:pStyle w:val="s0"/>
      </w:pPr>
    </w:p>
    <w:p w:rsidR="007E4941" w:rsidRDefault="007E4941" w:rsidP="008120DF">
      <w:pPr>
        <w:pStyle w:val="s0"/>
      </w:pPr>
    </w:p>
    <w:p w:rsidR="00EC0454" w:rsidRDefault="00EC0454" w:rsidP="008120DF">
      <w:pPr>
        <w:pStyle w:val="s0"/>
      </w:pPr>
    </w:p>
    <w:p w:rsidR="00EC0454" w:rsidRDefault="00EC0454" w:rsidP="008120DF">
      <w:pPr>
        <w:pStyle w:val="s0"/>
      </w:pPr>
    </w:p>
    <w:p w:rsidR="00EC0454" w:rsidRPr="008120DF" w:rsidRDefault="00EC0454" w:rsidP="008120DF">
      <w:pPr>
        <w:pStyle w:val="s0"/>
      </w:pPr>
    </w:p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8120DF" w:rsidRDefault="008120DF" w:rsidP="008120DF">
      <w:pPr>
        <w:pStyle w:val="s0"/>
        <w:jc w:val="both"/>
      </w:pPr>
      <w:r>
        <w:rPr>
          <w:rFonts w:cs="바탕" w:hint="eastAsia"/>
          <w:b/>
          <w:bCs/>
          <w:sz w:val="20"/>
          <w:szCs w:val="20"/>
        </w:rPr>
        <w:lastRenderedPageBreak/>
        <w:t>게임 프로페셔널 과정</w:t>
      </w:r>
    </w:p>
    <w:p w:rsidR="008120DF" w:rsidRDefault="000B6EE3" w:rsidP="008120DF">
      <w:pPr>
        <w:pStyle w:val="s0"/>
        <w:jc w:val="both"/>
      </w:pPr>
      <w:r>
        <w:rPr>
          <w:noProof/>
        </w:rPr>
        <w:pict>
          <v:line id="_x0000_s1034" style="position:absolute;left:0;text-align:left;z-index:251662336;visibility:visible;mso-position-horizontal-relative:page;mso-position-vertical-relative:page" from="40pt,77.25pt" to="554.5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uPY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" o:allowincell="f">
            <w10:wrap anchorx="page" anchory="page"/>
          </v:line>
        </w:pict>
      </w:r>
    </w:p>
    <w:p w:rsidR="008120DF" w:rsidRDefault="008120DF" w:rsidP="008120DF">
      <w:pPr>
        <w:pStyle w:val="s0"/>
        <w:jc w:val="both"/>
      </w:pPr>
      <w:r>
        <w:rPr>
          <w:rFonts w:cs="바탕" w:hint="eastAsia"/>
          <w:sz w:val="20"/>
          <w:szCs w:val="20"/>
        </w:rPr>
        <w:t>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게임프로그래밍과정</w:t>
      </w:r>
    </w:p>
    <w:p w:rsidR="008120DF" w:rsidRDefault="008120DF" w:rsidP="008120DF">
      <w:pPr>
        <w:pStyle w:val="s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•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과정소개</w:t>
      </w:r>
    </w:p>
    <w:p w:rsidR="008120DF" w:rsidRDefault="008120DF" w:rsidP="008120DF">
      <w:pPr>
        <w:pStyle w:val="s0"/>
        <w:jc w:val="both"/>
      </w:pPr>
      <w:r>
        <w:rPr>
          <w:rFonts w:cs="바탕" w:hint="eastAsia"/>
          <w:sz w:val="20"/>
          <w:szCs w:val="20"/>
        </w:rPr>
        <w:t>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과정은 게임 프로그래밍의 기본 개념인</w:t>
      </w:r>
      <w:r>
        <w:rPr>
          <w:rFonts w:cs="바탕"/>
          <w:sz w:val="20"/>
          <w:szCs w:val="20"/>
        </w:rPr>
        <w:t xml:space="preserve"> C/C++</w:t>
      </w:r>
      <w:r>
        <w:rPr>
          <w:rFonts w:cs="바탕" w:hint="eastAsia"/>
          <w:sz w:val="20"/>
          <w:szCs w:val="20"/>
        </w:rPr>
        <w:t>/C#</w:t>
      </w:r>
      <w:proofErr w:type="spellStart"/>
      <w:r>
        <w:rPr>
          <w:rFonts w:cs="바탕" w:hint="eastAsia"/>
          <w:sz w:val="20"/>
          <w:szCs w:val="20"/>
        </w:rPr>
        <w:t>언어등의</w:t>
      </w:r>
      <w:proofErr w:type="spellEnd"/>
      <w:r>
        <w:rPr>
          <w:rFonts w:cs="바탕" w:hint="eastAsia"/>
          <w:sz w:val="20"/>
          <w:szCs w:val="20"/>
        </w:rPr>
        <w:t xml:space="preserve"> 활용과 빠르게 바뀌어가는 기술에 대한 실무 기술을 학습하여, 성공적인 프로젝트의 완성을 이끄는 능력을 갖추는 과정입니다. 프로그래밍 언어 교육을 시작으로, 개발과 디버깅의 효과적인 방법론, 다양한 플랫폼</w:t>
      </w:r>
      <w:proofErr w:type="gramStart"/>
      <w:r>
        <w:rPr>
          <w:rFonts w:cs="바탕" w:hint="eastAsia"/>
          <w:sz w:val="20"/>
          <w:szCs w:val="20"/>
        </w:rPr>
        <w:t>( PC</w:t>
      </w:r>
      <w:proofErr w:type="gramEnd"/>
      <w:r>
        <w:rPr>
          <w:rFonts w:cs="바탕" w:hint="eastAsia"/>
          <w:sz w:val="20"/>
          <w:szCs w:val="20"/>
        </w:rPr>
        <w:t xml:space="preserve">, Mac, </w:t>
      </w:r>
      <w:proofErr w:type="spellStart"/>
      <w:r>
        <w:rPr>
          <w:rFonts w:cs="바탕" w:hint="eastAsia"/>
          <w:sz w:val="20"/>
          <w:szCs w:val="20"/>
        </w:rPr>
        <w:t>iOS</w:t>
      </w:r>
      <w:proofErr w:type="spellEnd"/>
      <w:r>
        <w:rPr>
          <w:rFonts w:cs="바탕" w:hint="eastAsia"/>
          <w:sz w:val="20"/>
          <w:szCs w:val="20"/>
        </w:rPr>
        <w:t>, Android, Console )을 위한 프로그래밍, 팀 별 프로젝트 수행을 통한 원활한 커뮤니케이션 경험 등에 대한 완벽한 프로젝트의 시작과 끝을 경험할 수 있습니다.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이러한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모든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교육은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실무현장으로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요구되는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맞춤교육으로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진행되며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기업과의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프로젝트공동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수행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현장전문가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지도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기업연수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proofErr w:type="spellStart"/>
      <w:r>
        <w:rPr>
          <w:rFonts w:cs="바탕" w:hint="eastAsia"/>
          <w:sz w:val="20"/>
          <w:szCs w:val="20"/>
        </w:rPr>
        <w:t>인턴쉽으로</w:t>
      </w:r>
      <w:proofErr w:type="spellEnd"/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실무경험을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쌓게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산·학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컨소시엄협력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기업에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맞춤취업을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지원합니다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또한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팀 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상용화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게임프로젝트를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수행함으로써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우수한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작품은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기업과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공동개발이나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독립개발사를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창업할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있도록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지원합니다</w:t>
      </w:r>
      <w:r>
        <w:rPr>
          <w:rFonts w:cs="바탕"/>
          <w:sz w:val="20"/>
          <w:szCs w:val="20"/>
        </w:rPr>
        <w:t xml:space="preserve">. </w:t>
      </w:r>
    </w:p>
    <w:p w:rsidR="008120DF" w:rsidRDefault="008120DF" w:rsidP="008120DF">
      <w:pPr>
        <w:pStyle w:val="s0"/>
        <w:jc w:val="both"/>
      </w:pPr>
    </w:p>
    <w:p w:rsidR="008120DF" w:rsidRDefault="008120DF" w:rsidP="008120DF">
      <w:pPr>
        <w:pStyle w:val="s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•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교육내용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53"/>
        <w:gridCol w:w="1439"/>
        <w:gridCol w:w="5796"/>
      </w:tblGrid>
      <w:tr w:rsidR="008120DF" w:rsidRPr="00B1481C" w:rsidTr="008120DF">
        <w:trPr>
          <w:trHeight w:val="370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DF3B29" w:rsidRDefault="008120DF" w:rsidP="008120DF">
            <w:pPr>
              <w:pStyle w:val="s0"/>
              <w:rPr>
                <w:sz w:val="20"/>
                <w:szCs w:val="20"/>
              </w:rPr>
            </w:pPr>
            <w:r w:rsidRPr="00DF3B29">
              <w:rPr>
                <w:rFonts w:cs="바탕" w:hint="eastAsia"/>
                <w:sz w:val="20"/>
                <w:szCs w:val="20"/>
              </w:rPr>
              <w:t>교육과정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DF3B29" w:rsidRDefault="008120DF" w:rsidP="008120DF">
            <w:pPr>
              <w:pStyle w:val="s0"/>
              <w:rPr>
                <w:sz w:val="20"/>
                <w:szCs w:val="20"/>
              </w:rPr>
            </w:pPr>
            <w:r w:rsidRPr="00DF3B29">
              <w:rPr>
                <w:rFonts w:cs="바탕" w:hint="eastAsia"/>
                <w:sz w:val="20"/>
                <w:szCs w:val="20"/>
              </w:rPr>
              <w:t>기간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20DF" w:rsidRPr="00DF3B29" w:rsidRDefault="008120DF" w:rsidP="008120DF">
            <w:pPr>
              <w:pStyle w:val="s0"/>
              <w:rPr>
                <w:sz w:val="20"/>
                <w:szCs w:val="20"/>
              </w:rPr>
            </w:pPr>
            <w:r w:rsidRPr="00DF3B29">
              <w:rPr>
                <w:rFonts w:cs="바탕" w:hint="eastAsia"/>
                <w:sz w:val="20"/>
                <w:szCs w:val="20"/>
              </w:rPr>
              <w:t>주요교육내용</w:t>
            </w:r>
          </w:p>
        </w:tc>
      </w:tr>
      <w:tr w:rsidR="00EC0454" w:rsidRPr="00B1481C" w:rsidTr="008120DF">
        <w:trPr>
          <w:trHeight w:val="1124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DF3B29" w:rsidRDefault="00EC0454" w:rsidP="008120DF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게임 프로그래머 소양 교육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DF3B29" w:rsidRDefault="00EC0454" w:rsidP="008120DF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2</w:t>
            </w:r>
            <w:r w:rsidRPr="00DF3B29">
              <w:rPr>
                <w:rFonts w:cs="바탕" w:hint="eastAsia"/>
                <w:sz w:val="20"/>
                <w:szCs w:val="20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DF3B29" w:rsidRDefault="00EC0454" w:rsidP="000E0516">
            <w:pPr>
              <w:pStyle w:val="s0"/>
              <w:rPr>
                <w:sz w:val="20"/>
                <w:szCs w:val="20"/>
              </w:rPr>
            </w:pPr>
            <w:r w:rsidRPr="00DF3B29">
              <w:rPr>
                <w:rFonts w:cs="바탕"/>
                <w:sz w:val="20"/>
                <w:szCs w:val="20"/>
              </w:rPr>
              <w:t>-</w:t>
            </w:r>
            <w:r>
              <w:rPr>
                <w:rFonts w:cs="바탕" w:hint="eastAsia"/>
                <w:sz w:val="20"/>
                <w:szCs w:val="20"/>
              </w:rPr>
              <w:t xml:space="preserve">공통 </w:t>
            </w:r>
            <w:proofErr w:type="gramStart"/>
            <w:r>
              <w:rPr>
                <w:rFonts w:cs="바탕" w:hint="eastAsia"/>
                <w:sz w:val="20"/>
                <w:szCs w:val="20"/>
              </w:rPr>
              <w:t>사항 :</w:t>
            </w:r>
            <w:proofErr w:type="gramEnd"/>
            <w:r>
              <w:rPr>
                <w:rFonts w:cs="바탕" w:hint="eastAsia"/>
                <w:sz w:val="20"/>
                <w:szCs w:val="20"/>
              </w:rPr>
              <w:t xml:space="preserve"> C++/C#언어 및 각종 스크립트 언어 기본 교육</w:t>
            </w:r>
          </w:p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-일반 프로그래밍과 게임 프로그래밍의 정의</w:t>
            </w:r>
          </w:p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-개체 지향 프로그래밍의 교육</w:t>
            </w:r>
          </w:p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Pr="00B1481C">
              <w:rPr>
                <w:rFonts w:cs="바탕" w:hint="eastAsia"/>
                <w:sz w:val="18"/>
                <w:szCs w:val="18"/>
              </w:rPr>
              <w:t>게임</w:t>
            </w:r>
            <w:r>
              <w:rPr>
                <w:rFonts w:cs="바탕" w:hint="eastAsia"/>
                <w:sz w:val="18"/>
                <w:szCs w:val="18"/>
              </w:rPr>
              <w:t xml:space="preserve"> 전체 개발 프로세스에서의 게임 프로그래밍의 역할에 대한 교육</w:t>
            </w:r>
          </w:p>
          <w:p w:rsidR="00EC0454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 w:rsidRPr="00B1481C">
              <w:rPr>
                <w:rFonts w:cs="바탕" w:hint="eastAsia"/>
                <w:sz w:val="18"/>
                <w:szCs w:val="18"/>
              </w:rPr>
              <w:t>게</w:t>
            </w:r>
            <w:r>
              <w:rPr>
                <w:rFonts w:cs="바탕" w:hint="eastAsia"/>
                <w:sz w:val="18"/>
                <w:szCs w:val="18"/>
              </w:rPr>
              <w:t>임 프로그래밍 파트와 다른 파트와의 협업에 대한 교육</w:t>
            </w:r>
          </w:p>
          <w:p w:rsidR="00EC0454" w:rsidRPr="00DF3B29" w:rsidRDefault="00EC0454" w:rsidP="000E0516">
            <w:pPr>
              <w:pStyle w:val="s0"/>
              <w:rPr>
                <w:rFonts w:cs="바탕"/>
                <w:sz w:val="18"/>
                <w:szCs w:val="18"/>
              </w:rPr>
            </w:pPr>
            <w:r>
              <w:rPr>
                <w:rFonts w:cs="바탕" w:hint="eastAsia"/>
                <w:sz w:val="18"/>
                <w:szCs w:val="18"/>
              </w:rPr>
              <w:t>-기본 프로그래밍 및 네트워크 프로그래밍 기본 교육</w:t>
            </w:r>
          </w:p>
        </w:tc>
      </w:tr>
      <w:tr w:rsidR="00EC0454" w:rsidRPr="00B1481C" w:rsidTr="008120DF">
        <w:trPr>
          <w:trHeight w:val="1011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DF3B29" w:rsidRDefault="00EC0454" w:rsidP="008120DF">
            <w:pPr>
              <w:pStyle w:val="s0"/>
              <w:rPr>
                <w:rFonts w:cs="바탕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초급 게임 프로그래머 교육</w:t>
            </w:r>
            <w:proofErr w:type="gramStart"/>
            <w:r>
              <w:rPr>
                <w:rFonts w:cs="바탕" w:hint="eastAsia"/>
                <w:sz w:val="20"/>
                <w:szCs w:val="20"/>
              </w:rPr>
              <w:t>( 기본</w:t>
            </w:r>
            <w:proofErr w:type="gramEnd"/>
            <w:r>
              <w:rPr>
                <w:rFonts w:cs="바탕" w:hint="eastAsia"/>
                <w:sz w:val="20"/>
                <w:szCs w:val="20"/>
              </w:rPr>
              <w:t xml:space="preserve"> 기술 교육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DF3B29" w:rsidRDefault="00EC0454" w:rsidP="008120DF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6</w:t>
            </w:r>
            <w:r w:rsidRPr="00DF3B29">
              <w:rPr>
                <w:rFonts w:cs="바탕" w:hint="eastAsia"/>
                <w:sz w:val="20"/>
                <w:szCs w:val="20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Default="00EC0454" w:rsidP="000E0516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-타 파트의 데이터를 활용한 프로그래밍 교육</w:t>
            </w:r>
          </w:p>
          <w:p w:rsidR="00EC0454" w:rsidRDefault="00EC0454" w:rsidP="000E0516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-상용 엔진(UDK, Unity3D, Shiva3D 등)을 활용한 데이터 주도적 설계 교육</w:t>
            </w:r>
          </w:p>
          <w:p w:rsidR="00EC0454" w:rsidRDefault="00EC0454" w:rsidP="000E0516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-개인 별 소규모 프로젝트의 설계 및 평가</w:t>
            </w:r>
          </w:p>
          <w:p w:rsidR="00EC0454" w:rsidRPr="00DF3B29" w:rsidRDefault="00EC0454" w:rsidP="000E0516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-상용 엔진을 활용한 개인 별 소규모 프로젝트 개발 및 관련 기술 교육</w:t>
            </w:r>
          </w:p>
        </w:tc>
      </w:tr>
      <w:tr w:rsidR="00EC0454" w:rsidRPr="00B1481C" w:rsidTr="008120DF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Default="00EC0454" w:rsidP="008120DF">
            <w:pPr>
              <w:pStyle w:val="s0"/>
              <w:rPr>
                <w:rFonts w:cs="바탕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중급 게임 프로그래머 교육</w:t>
            </w:r>
          </w:p>
          <w:p w:rsidR="00EC0454" w:rsidRPr="00DF3B29" w:rsidRDefault="00EC0454" w:rsidP="008120DF">
            <w:pPr>
              <w:pStyle w:val="s0"/>
              <w:rPr>
                <w:sz w:val="20"/>
                <w:szCs w:val="20"/>
              </w:rPr>
            </w:pPr>
            <w:proofErr w:type="gramStart"/>
            <w:r>
              <w:rPr>
                <w:rFonts w:cs="바탕" w:hint="eastAsia"/>
                <w:sz w:val="20"/>
                <w:szCs w:val="20"/>
              </w:rPr>
              <w:t>( 실무</w:t>
            </w:r>
            <w:proofErr w:type="gramEnd"/>
            <w:r>
              <w:rPr>
                <w:rFonts w:cs="바탕" w:hint="eastAsia"/>
                <w:sz w:val="20"/>
                <w:szCs w:val="20"/>
              </w:rPr>
              <w:t xml:space="preserve"> 프로젝트 개발 경험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DF3B29" w:rsidRDefault="00EC0454" w:rsidP="008120DF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8</w:t>
            </w:r>
            <w:r w:rsidRPr="00DF3B29">
              <w:rPr>
                <w:rFonts w:cs="바탕" w:hint="eastAsia"/>
                <w:sz w:val="20"/>
                <w:szCs w:val="20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Default="00EC0454" w:rsidP="000E0516">
            <w:pPr>
              <w:pStyle w:val="s0"/>
              <w:rPr>
                <w:rFonts w:cs="바탕"/>
                <w:sz w:val="20"/>
                <w:szCs w:val="20"/>
              </w:rPr>
            </w:pPr>
            <w:r w:rsidRPr="00DF3B29">
              <w:rPr>
                <w:rFonts w:cs="바탕"/>
                <w:sz w:val="20"/>
                <w:szCs w:val="20"/>
              </w:rPr>
              <w:t>-</w:t>
            </w:r>
            <w:r>
              <w:rPr>
                <w:rFonts w:cs="바탕" w:hint="eastAsia"/>
                <w:sz w:val="20"/>
                <w:szCs w:val="20"/>
              </w:rPr>
              <w:t xml:space="preserve">공통 </w:t>
            </w:r>
            <w:proofErr w:type="gramStart"/>
            <w:r>
              <w:rPr>
                <w:rFonts w:cs="바탕" w:hint="eastAsia"/>
                <w:sz w:val="20"/>
                <w:szCs w:val="20"/>
              </w:rPr>
              <w:t>사항 :</w:t>
            </w:r>
            <w:proofErr w:type="gramEnd"/>
            <w:r>
              <w:rPr>
                <w:rFonts w:cs="바탕" w:hint="eastAsia"/>
                <w:sz w:val="20"/>
                <w:szCs w:val="20"/>
              </w:rPr>
              <w:t xml:space="preserve"> 프로그래밍 팀 구성( 사용 기술 별 구성 )</w:t>
            </w:r>
          </w:p>
          <w:p w:rsidR="00EC0454" w:rsidRPr="00DF3B29" w:rsidRDefault="00EC0454" w:rsidP="000E0516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 xml:space="preserve">-상용 엔진을 활용한 소규모 </w:t>
            </w:r>
            <w:proofErr w:type="spellStart"/>
            <w:r>
              <w:rPr>
                <w:rFonts w:cs="바탕" w:hint="eastAsia"/>
                <w:sz w:val="20"/>
                <w:szCs w:val="20"/>
              </w:rPr>
              <w:t>싱글</w:t>
            </w:r>
            <w:proofErr w:type="spellEnd"/>
            <w:r>
              <w:rPr>
                <w:rFonts w:cs="바탕" w:hint="eastAsia"/>
                <w:sz w:val="20"/>
                <w:szCs w:val="20"/>
              </w:rPr>
              <w:t xml:space="preserve"> 플레이 프로젝트 진행</w:t>
            </w:r>
          </w:p>
          <w:p w:rsidR="00EC0454" w:rsidRDefault="00EC0454" w:rsidP="000E0516">
            <w:pPr>
              <w:pStyle w:val="s0"/>
              <w:rPr>
                <w:rFonts w:cs="바탕"/>
                <w:sz w:val="20"/>
                <w:szCs w:val="20"/>
              </w:rPr>
            </w:pPr>
            <w:r w:rsidRPr="00DF3B29">
              <w:rPr>
                <w:rFonts w:cs="바탕"/>
                <w:sz w:val="20"/>
                <w:szCs w:val="20"/>
              </w:rPr>
              <w:t>-</w:t>
            </w:r>
            <w:r>
              <w:rPr>
                <w:rFonts w:cs="바탕" w:hint="eastAsia"/>
                <w:sz w:val="20"/>
                <w:szCs w:val="20"/>
              </w:rPr>
              <w:t>전체 목표 프로젝트의 공통 기술 교육과 개발 동시 진행</w:t>
            </w:r>
          </w:p>
          <w:p w:rsidR="00EC0454" w:rsidRPr="008120DF" w:rsidRDefault="00EC0454" w:rsidP="000E0516">
            <w:pPr>
              <w:pStyle w:val="s0"/>
              <w:rPr>
                <w:rFonts w:cs="바탕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-타 파트와의 협업을 통한 게임의 완성도 향상 교육</w:t>
            </w:r>
          </w:p>
          <w:p w:rsidR="00EC0454" w:rsidRDefault="00EC0454" w:rsidP="000E0516">
            <w:pPr>
              <w:pStyle w:val="s0"/>
              <w:rPr>
                <w:rFonts w:cs="바탕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-코드의 유지 보수 및 피드백에 대한 예측 설계 교육</w:t>
            </w:r>
          </w:p>
          <w:p w:rsidR="00EC0454" w:rsidRPr="008120DF" w:rsidRDefault="00EC0454" w:rsidP="000E0516">
            <w:pPr>
              <w:pStyle w:val="s0"/>
              <w:rPr>
                <w:rFonts w:cs="바탕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-다수의 프로그래머들간의 코딩 협업을 위한 방법 교육</w:t>
            </w:r>
          </w:p>
        </w:tc>
      </w:tr>
      <w:tr w:rsidR="00EC0454" w:rsidRPr="00B1481C" w:rsidTr="008120DF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DF3B29" w:rsidRDefault="00EC0454" w:rsidP="008120DF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 xml:space="preserve">고급 게임 프로그래머 </w:t>
            </w:r>
            <w:proofErr w:type="gramStart"/>
            <w:r>
              <w:rPr>
                <w:rFonts w:cs="바탕" w:hint="eastAsia"/>
                <w:sz w:val="20"/>
                <w:szCs w:val="20"/>
              </w:rPr>
              <w:t>( 고급</w:t>
            </w:r>
            <w:proofErr w:type="gramEnd"/>
            <w:r>
              <w:rPr>
                <w:rFonts w:cs="바탕" w:hint="eastAsia"/>
                <w:sz w:val="20"/>
                <w:szCs w:val="20"/>
              </w:rPr>
              <w:t xml:space="preserve"> 프로그래밍 )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DF3B29" w:rsidRDefault="00EC0454" w:rsidP="008120DF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6</w:t>
            </w:r>
            <w:r w:rsidRPr="00DF3B29">
              <w:rPr>
                <w:rFonts w:cs="바탕" w:hint="eastAsia"/>
                <w:sz w:val="20"/>
                <w:szCs w:val="20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Default="00EC0454" w:rsidP="000E0516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-각 플랫폼 별 소규모 프로젝트 진행 </w:t>
            </w:r>
            <w:proofErr w:type="gramStart"/>
            <w:r>
              <w:rPr>
                <w:rFonts w:hint="eastAsia"/>
                <w:sz w:val="20"/>
                <w:szCs w:val="20"/>
              </w:rPr>
              <w:t>( Mac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 w:val="20"/>
                <w:szCs w:val="20"/>
              </w:rPr>
              <w:t>iOS-IPhone</w:t>
            </w:r>
            <w:proofErr w:type="spellEnd"/>
            <w:r>
              <w:rPr>
                <w:rFonts w:hint="eastAsia"/>
                <w:sz w:val="20"/>
                <w:szCs w:val="20"/>
              </w:rPr>
              <w:t>/</w:t>
            </w:r>
            <w:proofErr w:type="spellStart"/>
            <w:r>
              <w:rPr>
                <w:rFonts w:hint="eastAsia"/>
                <w:sz w:val="20"/>
                <w:szCs w:val="20"/>
              </w:rPr>
              <w:t>IPad</w:t>
            </w:r>
            <w:proofErr w:type="spellEnd"/>
            <w:r>
              <w:rPr>
                <w:rFonts w:hint="eastAsia"/>
                <w:sz w:val="20"/>
                <w:szCs w:val="20"/>
              </w:rPr>
              <w:t>등, Android, Console )</w:t>
            </w:r>
          </w:p>
          <w:p w:rsidR="00EC0454" w:rsidRDefault="00EC0454" w:rsidP="000E0516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-디버깅 및 문제 해결 능력 교육</w:t>
            </w:r>
          </w:p>
          <w:p w:rsidR="00EC0454" w:rsidRDefault="00EC0454" w:rsidP="000E0516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proofErr w:type="spellStart"/>
            <w:r>
              <w:rPr>
                <w:rFonts w:hint="eastAsia"/>
                <w:sz w:val="20"/>
                <w:szCs w:val="20"/>
              </w:rPr>
              <w:t>컨텐츠의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업데이트를 위한 프로그래밍 방식 교육</w:t>
            </w:r>
          </w:p>
          <w:p w:rsidR="00EC0454" w:rsidRPr="00DF3B29" w:rsidRDefault="00EC0454" w:rsidP="000E0516">
            <w:pPr>
              <w:pStyle w:val="s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-기존 프로젝트에 네트워크 구현 교육 </w:t>
            </w:r>
            <w:proofErr w:type="gramStart"/>
            <w:r>
              <w:rPr>
                <w:rFonts w:hint="eastAsia"/>
                <w:sz w:val="20"/>
                <w:szCs w:val="20"/>
              </w:rPr>
              <w:t>( 서버</w:t>
            </w:r>
            <w:proofErr w:type="gramEnd"/>
            <w:r>
              <w:rPr>
                <w:rFonts w:hint="eastAsia"/>
                <w:sz w:val="20"/>
                <w:szCs w:val="20"/>
              </w:rPr>
              <w:t>/클라이언트 )</w:t>
            </w:r>
          </w:p>
        </w:tc>
      </w:tr>
      <w:tr w:rsidR="00EC0454" w:rsidRPr="00B1481C" w:rsidTr="008120DF">
        <w:trPr>
          <w:trHeight w:val="1237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DF3B29" w:rsidRDefault="00EC0454" w:rsidP="008120DF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18"/>
                <w:szCs w:val="18"/>
              </w:rPr>
              <w:t>PM, PD 고급 수료 과정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DF3B29" w:rsidRDefault="00EC0454" w:rsidP="008120DF">
            <w:pPr>
              <w:pStyle w:val="s0"/>
              <w:rPr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2</w:t>
            </w:r>
            <w:r w:rsidRPr="00DF3B29">
              <w:rPr>
                <w:rFonts w:cs="바탕" w:hint="eastAsia"/>
                <w:sz w:val="20"/>
                <w:szCs w:val="20"/>
              </w:rPr>
              <w:t>주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0454" w:rsidRPr="00B1481C" w:rsidRDefault="00EC0454" w:rsidP="000E0516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PM과 PD의 구분 교육</w:t>
            </w:r>
          </w:p>
          <w:p w:rsidR="00EC0454" w:rsidRPr="00B1481C" w:rsidRDefault="00EC0454" w:rsidP="000E0516">
            <w:pPr>
              <w:pStyle w:val="s0"/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전체 게임 개발 프로세스의 교육</w:t>
            </w:r>
          </w:p>
          <w:p w:rsidR="00EC0454" w:rsidRPr="00DF3B29" w:rsidRDefault="00EC0454" w:rsidP="000E0516">
            <w:pPr>
              <w:pStyle w:val="s0"/>
              <w:rPr>
                <w:sz w:val="20"/>
                <w:szCs w:val="20"/>
              </w:rPr>
            </w:pPr>
            <w:r w:rsidRPr="00B1481C">
              <w:rPr>
                <w:rFonts w:cs="바탕"/>
                <w:sz w:val="18"/>
                <w:szCs w:val="18"/>
              </w:rPr>
              <w:t>-</w:t>
            </w:r>
            <w:r>
              <w:rPr>
                <w:rFonts w:cs="바탕" w:hint="eastAsia"/>
                <w:sz w:val="18"/>
                <w:szCs w:val="18"/>
              </w:rPr>
              <w:t>일반 자원 관리와 게임 개발 자원 관리 교육</w:t>
            </w:r>
          </w:p>
        </w:tc>
      </w:tr>
    </w:tbl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8120DF" w:rsidRDefault="008120DF" w:rsidP="008120DF">
      <w:pPr>
        <w:pStyle w:val="s0"/>
      </w:pPr>
    </w:p>
    <w:p w:rsidR="008120DF" w:rsidRPr="008120DF" w:rsidRDefault="008120DF" w:rsidP="008120DF">
      <w:pPr>
        <w:pStyle w:val="s0"/>
      </w:pPr>
    </w:p>
    <w:p w:rsidR="008120DF" w:rsidRPr="008120DF" w:rsidRDefault="008120DF" w:rsidP="00C70F0F">
      <w:pPr>
        <w:pStyle w:val="s0"/>
      </w:pPr>
    </w:p>
    <w:sectPr w:rsidR="008120DF" w:rsidRPr="008120DF" w:rsidSect="001713E6">
      <w:pgSz w:w="11906" w:h="16838"/>
      <w:pgMar w:top="1134" w:right="794" w:bottom="1020" w:left="794" w:header="510" w:footer="51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186" w:rsidRDefault="00776186" w:rsidP="00F503D2">
      <w:r>
        <w:separator/>
      </w:r>
    </w:p>
  </w:endnote>
  <w:endnote w:type="continuationSeparator" w:id="0">
    <w:p w:rsidR="00776186" w:rsidRDefault="00776186" w:rsidP="00F50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186" w:rsidRDefault="00776186" w:rsidP="00F503D2">
      <w:r>
        <w:separator/>
      </w:r>
    </w:p>
  </w:footnote>
  <w:footnote w:type="continuationSeparator" w:id="0">
    <w:p w:rsidR="00776186" w:rsidRDefault="00776186" w:rsidP="00F503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C10"/>
    <w:rsid w:val="00031D5B"/>
    <w:rsid w:val="000B6EE3"/>
    <w:rsid w:val="001713E6"/>
    <w:rsid w:val="001A46EC"/>
    <w:rsid w:val="00281056"/>
    <w:rsid w:val="002A60C6"/>
    <w:rsid w:val="002C719D"/>
    <w:rsid w:val="002C7FBB"/>
    <w:rsid w:val="00327D9A"/>
    <w:rsid w:val="004D04E1"/>
    <w:rsid w:val="00521DE5"/>
    <w:rsid w:val="00595F83"/>
    <w:rsid w:val="005B4C10"/>
    <w:rsid w:val="0063762B"/>
    <w:rsid w:val="00755827"/>
    <w:rsid w:val="00776186"/>
    <w:rsid w:val="007C48F5"/>
    <w:rsid w:val="007E4941"/>
    <w:rsid w:val="008120DF"/>
    <w:rsid w:val="00893C90"/>
    <w:rsid w:val="00933DCE"/>
    <w:rsid w:val="009753EC"/>
    <w:rsid w:val="009839EA"/>
    <w:rsid w:val="009B71F7"/>
    <w:rsid w:val="009F005F"/>
    <w:rsid w:val="00A21327"/>
    <w:rsid w:val="00A87BA3"/>
    <w:rsid w:val="00AC3F6F"/>
    <w:rsid w:val="00B1481C"/>
    <w:rsid w:val="00B24D56"/>
    <w:rsid w:val="00B74056"/>
    <w:rsid w:val="00C229E8"/>
    <w:rsid w:val="00C70F0F"/>
    <w:rsid w:val="00C92927"/>
    <w:rsid w:val="00DF3B29"/>
    <w:rsid w:val="00E04318"/>
    <w:rsid w:val="00E102CB"/>
    <w:rsid w:val="00E91D34"/>
    <w:rsid w:val="00EC0454"/>
    <w:rsid w:val="00F503D2"/>
    <w:rsid w:val="00F82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3E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1713E6"/>
    <w:pPr>
      <w:widowControl w:val="0"/>
      <w:autoSpaceDE w:val="0"/>
      <w:autoSpaceDN w:val="0"/>
      <w:adjustRightInd w:val="0"/>
    </w:pPr>
    <w:rPr>
      <w:rFonts w:ascii="바탕" w:eastAsia="바탕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503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503D2"/>
  </w:style>
  <w:style w:type="paragraph" w:styleId="a4">
    <w:name w:val="footer"/>
    <w:basedOn w:val="a"/>
    <w:link w:val="Char0"/>
    <w:uiPriority w:val="99"/>
    <w:semiHidden/>
    <w:unhideWhenUsed/>
    <w:rsid w:val="00F503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503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503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503D2"/>
  </w:style>
  <w:style w:type="paragraph" w:styleId="a4">
    <w:name w:val="footer"/>
    <w:basedOn w:val="a"/>
    <w:link w:val="Char0"/>
    <w:uiPriority w:val="99"/>
    <w:semiHidden/>
    <w:unhideWhenUsed/>
    <w:rsid w:val="00F503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503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ily\&#48148;&#53461;%20&#54868;&#47732;\&#51473;&#44397;&#52964;&#47532;&#44368;&#50977;&#44284;&#51221;&#54168;..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중국커리교육과정페...dot</Template>
  <TotalTime>952</TotalTime>
  <Pages>1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게임일반과정</vt:lpstr>
    </vt:vector>
  </TitlesOfParts>
  <Company/>
  <LinksUpToDate>false</LinksUpToDate>
  <CharactersWithSpaces>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게임일반과정</dc:title>
  <dc:subject/>
  <dc:creator>정유빈</dc:creator>
  <cp:keywords/>
  <dc:description/>
  <cp:lastModifiedBy>REDDEVIL</cp:lastModifiedBy>
  <cp:revision>6</cp:revision>
  <dcterms:created xsi:type="dcterms:W3CDTF">2010-10-08T09:17:00Z</dcterms:created>
  <dcterms:modified xsi:type="dcterms:W3CDTF">2010-11-05T06:12:00Z</dcterms:modified>
</cp:coreProperties>
</file>